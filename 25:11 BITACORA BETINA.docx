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1BE29E" w14:textId="71D7B190" w:rsidR="00F25A7D" w:rsidRPr="00E13C1F" w:rsidRDefault="00E13C1F">
      <w:pPr>
        <w:rPr>
          <w:rFonts w:ascii="Arial" w:hAnsi="Arial" w:cs="Arial"/>
        </w:rPr>
      </w:pPr>
      <w:r w:rsidRPr="00E13C1F">
        <w:rPr>
          <w:rFonts w:ascii="Arial" w:hAnsi="Arial" w:cs="Arial"/>
          <w:b/>
        </w:rPr>
        <w:t>FECHA:</w:t>
      </w:r>
      <w:r w:rsidRPr="00E13C1F">
        <w:rPr>
          <w:rFonts w:ascii="Arial" w:hAnsi="Arial" w:cs="Arial"/>
        </w:rPr>
        <w:t xml:space="preserve"> </w:t>
      </w:r>
      <w:r w:rsidR="00563755">
        <w:rPr>
          <w:rFonts w:ascii="Arial" w:hAnsi="Arial" w:cs="Arial"/>
          <w:color w:val="000000" w:themeColor="text1"/>
        </w:rPr>
        <w:t>25</w:t>
      </w:r>
      <w:r w:rsidRPr="00802EE1">
        <w:rPr>
          <w:rFonts w:ascii="Arial" w:hAnsi="Arial" w:cs="Arial"/>
          <w:color w:val="000000" w:themeColor="text1"/>
        </w:rPr>
        <w:t>/11/2019</w:t>
      </w:r>
    </w:p>
    <w:p w14:paraId="23D18FEE" w14:textId="46B26215" w:rsidR="00E13C1F" w:rsidRPr="00E13C1F" w:rsidRDefault="00E13C1F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 xml:space="preserve">OBJETIVO: </w:t>
      </w:r>
      <w:r w:rsidR="00802EE1">
        <w:rPr>
          <w:rFonts w:ascii="Arial" w:hAnsi="Arial" w:cs="Arial"/>
          <w:b/>
        </w:rPr>
        <w:t xml:space="preserve"> </w:t>
      </w:r>
      <w:r w:rsidR="00563755">
        <w:rPr>
          <w:rFonts w:ascii="Arial" w:hAnsi="Arial" w:cs="Arial"/>
        </w:rPr>
        <w:t xml:space="preserve">Crear </w:t>
      </w:r>
      <w:proofErr w:type="spellStart"/>
      <w:r w:rsidR="00563755">
        <w:rPr>
          <w:rFonts w:ascii="Arial" w:hAnsi="Arial" w:cs="Arial"/>
        </w:rPr>
        <w:t>login</w:t>
      </w:r>
      <w:proofErr w:type="spellEnd"/>
    </w:p>
    <w:p w14:paraId="398B70B5" w14:textId="77777777" w:rsidR="00E13C1F" w:rsidRPr="00E13C1F" w:rsidRDefault="00E13C1F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29"/>
        <w:gridCol w:w="2829"/>
        <w:gridCol w:w="2830"/>
      </w:tblGrid>
      <w:tr w:rsidR="00E13C1F" w:rsidRPr="00E13C1F" w14:paraId="3906A717" w14:textId="77777777" w:rsidTr="00E13C1F">
        <w:tc>
          <w:tcPr>
            <w:tcW w:w="2829" w:type="dxa"/>
            <w:shd w:val="clear" w:color="auto" w:fill="AEAAAA" w:themeFill="background2" w:themeFillShade="BF"/>
          </w:tcPr>
          <w:p w14:paraId="356FA207" w14:textId="77777777"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inicio:</w:t>
            </w:r>
          </w:p>
        </w:tc>
        <w:tc>
          <w:tcPr>
            <w:tcW w:w="2829" w:type="dxa"/>
            <w:shd w:val="clear" w:color="auto" w:fill="AEAAAA" w:themeFill="background2" w:themeFillShade="BF"/>
          </w:tcPr>
          <w:p w14:paraId="16A7AAF5" w14:textId="77777777"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finalización:</w:t>
            </w:r>
          </w:p>
        </w:tc>
        <w:tc>
          <w:tcPr>
            <w:tcW w:w="2830" w:type="dxa"/>
            <w:shd w:val="clear" w:color="auto" w:fill="AEAAAA" w:themeFill="background2" w:themeFillShade="BF"/>
          </w:tcPr>
          <w:p w14:paraId="39562643" w14:textId="77777777"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Lugar:</w:t>
            </w:r>
          </w:p>
        </w:tc>
      </w:tr>
      <w:tr w:rsidR="00E13C1F" w:rsidRPr="00E13C1F" w14:paraId="383FC5A4" w14:textId="77777777" w:rsidTr="00E13C1F">
        <w:tc>
          <w:tcPr>
            <w:tcW w:w="2829" w:type="dxa"/>
          </w:tcPr>
          <w:p w14:paraId="4F44F386" w14:textId="29A85AD2" w:rsidR="00E13C1F" w:rsidRPr="00E13C1F" w:rsidRDefault="006258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563755">
              <w:rPr>
                <w:rFonts w:ascii="Arial" w:hAnsi="Arial" w:cs="Arial"/>
              </w:rPr>
              <w:t>0:00</w:t>
            </w:r>
          </w:p>
        </w:tc>
        <w:tc>
          <w:tcPr>
            <w:tcW w:w="2829" w:type="dxa"/>
          </w:tcPr>
          <w:p w14:paraId="233F312D" w14:textId="295D63E1" w:rsidR="00E13C1F" w:rsidRPr="00E13C1F" w:rsidRDefault="005637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16:30</w:t>
            </w:r>
          </w:p>
        </w:tc>
        <w:tc>
          <w:tcPr>
            <w:tcW w:w="2830" w:type="dxa"/>
          </w:tcPr>
          <w:p w14:paraId="4A4E487D" w14:textId="194FFCC4" w:rsidR="00E13C1F" w:rsidRPr="00E13C1F" w:rsidRDefault="005637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UPB</w:t>
            </w:r>
          </w:p>
        </w:tc>
      </w:tr>
    </w:tbl>
    <w:p w14:paraId="018E0371" w14:textId="77777777" w:rsidR="00E13C1F" w:rsidRPr="00E13C1F" w:rsidRDefault="00E13C1F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E13C1F" w:rsidRPr="00E13C1F" w14:paraId="28690490" w14:textId="77777777" w:rsidTr="00E13C1F">
        <w:tc>
          <w:tcPr>
            <w:tcW w:w="8488" w:type="dxa"/>
            <w:gridSpan w:val="2"/>
            <w:shd w:val="clear" w:color="auto" w:fill="AEAAAA" w:themeFill="background2" w:themeFillShade="BF"/>
          </w:tcPr>
          <w:p w14:paraId="4026B7E1" w14:textId="77777777"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ASISTENTES</w:t>
            </w:r>
          </w:p>
        </w:tc>
      </w:tr>
      <w:tr w:rsidR="00E13C1F" w:rsidRPr="00E13C1F" w14:paraId="0739DE12" w14:textId="77777777" w:rsidTr="00E13C1F">
        <w:tc>
          <w:tcPr>
            <w:tcW w:w="4244" w:type="dxa"/>
            <w:shd w:val="clear" w:color="auto" w:fill="AEAAAA" w:themeFill="background2" w:themeFillShade="BF"/>
          </w:tcPr>
          <w:p w14:paraId="5FE0D4BD" w14:textId="77777777"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Nombre y Apellido</w:t>
            </w:r>
          </w:p>
        </w:tc>
        <w:tc>
          <w:tcPr>
            <w:tcW w:w="4244" w:type="dxa"/>
            <w:shd w:val="clear" w:color="auto" w:fill="AEAAAA" w:themeFill="background2" w:themeFillShade="BF"/>
          </w:tcPr>
          <w:p w14:paraId="4F4E3AFD" w14:textId="77777777"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Cargo</w:t>
            </w:r>
          </w:p>
        </w:tc>
      </w:tr>
      <w:tr w:rsidR="00E13C1F" w:rsidRPr="00E13C1F" w14:paraId="44A32EDB" w14:textId="77777777" w:rsidTr="00802EE1">
        <w:trPr>
          <w:trHeight w:val="222"/>
        </w:trPr>
        <w:tc>
          <w:tcPr>
            <w:tcW w:w="4244" w:type="dxa"/>
          </w:tcPr>
          <w:p w14:paraId="52090A11" w14:textId="77777777" w:rsidR="00E13C1F" w:rsidRPr="00E13C1F" w:rsidRDefault="00802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Betina Claure</w:t>
            </w:r>
          </w:p>
        </w:tc>
        <w:tc>
          <w:tcPr>
            <w:tcW w:w="4244" w:type="dxa"/>
          </w:tcPr>
          <w:p w14:paraId="3FD40A7D" w14:textId="77777777" w:rsidR="00E13C1F" w:rsidRPr="00E13C1F" w:rsidRDefault="00802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Programador</w:t>
            </w:r>
          </w:p>
        </w:tc>
      </w:tr>
    </w:tbl>
    <w:p w14:paraId="43497268" w14:textId="77777777" w:rsidR="00E13C1F" w:rsidRPr="00E13C1F" w:rsidRDefault="00E13C1F">
      <w:pPr>
        <w:rPr>
          <w:rFonts w:ascii="Arial" w:hAnsi="Arial" w:cs="Arial"/>
        </w:rPr>
      </w:pPr>
    </w:p>
    <w:p w14:paraId="73B6DA5E" w14:textId="77777777" w:rsidR="00E13C1F" w:rsidRPr="00E13C1F" w:rsidRDefault="00E13C1F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ORDEN DEL DÍA:</w:t>
      </w:r>
    </w:p>
    <w:p w14:paraId="48E43924" w14:textId="39738083" w:rsidR="00E13C1F" w:rsidRPr="00E13C1F" w:rsidRDefault="00E13C1F" w:rsidP="00E13C1F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E13C1F">
        <w:rPr>
          <w:rFonts w:ascii="Arial" w:hAnsi="Arial" w:cs="Arial"/>
        </w:rPr>
        <w:t xml:space="preserve"> </w:t>
      </w:r>
      <w:r w:rsidR="00563755">
        <w:rPr>
          <w:rFonts w:ascii="Arial" w:hAnsi="Arial" w:cs="Arial"/>
        </w:rPr>
        <w:t>Lograr que el usuario pueda iniciar sesión</w:t>
      </w:r>
      <w:r w:rsidR="00802EE1" w:rsidRPr="00802EE1">
        <w:rPr>
          <w:rFonts w:ascii="Arial" w:hAnsi="Arial" w:cs="Arial"/>
          <w:color w:val="000000" w:themeColor="text1"/>
        </w:rPr>
        <w:t xml:space="preserve"> </w:t>
      </w:r>
    </w:p>
    <w:p w14:paraId="7670F09E" w14:textId="77777777" w:rsidR="00E13C1F" w:rsidRPr="00E13C1F" w:rsidRDefault="00E13C1F" w:rsidP="00E13C1F">
      <w:pPr>
        <w:rPr>
          <w:rFonts w:ascii="Arial" w:hAnsi="Arial" w:cs="Arial"/>
        </w:rPr>
      </w:pPr>
    </w:p>
    <w:p w14:paraId="65CBD5BB" w14:textId="77777777" w:rsidR="00E13C1F" w:rsidRPr="00E13C1F" w:rsidRDefault="00E13C1F" w:rsidP="00E13C1F">
      <w:pPr>
        <w:rPr>
          <w:rFonts w:ascii="Arial" w:hAnsi="Arial" w:cs="Arial"/>
        </w:rPr>
      </w:pPr>
    </w:p>
    <w:p w14:paraId="57D35C58" w14:textId="77777777" w:rsidR="00E13C1F" w:rsidRPr="00E13C1F" w:rsidRDefault="00E13C1F" w:rsidP="00E13C1F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DESARROLLO: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88"/>
      </w:tblGrid>
      <w:tr w:rsidR="00E13C1F" w:rsidRPr="00E13C1F" w14:paraId="7876CE18" w14:textId="77777777" w:rsidTr="006258EF">
        <w:trPr>
          <w:trHeight w:val="543"/>
        </w:trPr>
        <w:tc>
          <w:tcPr>
            <w:tcW w:w="8488" w:type="dxa"/>
          </w:tcPr>
          <w:p w14:paraId="628A8E02" w14:textId="114E4CC6" w:rsidR="00E13C1F" w:rsidRPr="00E13C1F" w:rsidRDefault="00E13C1F" w:rsidP="00563755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E13C1F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563755">
              <w:rPr>
                <w:rFonts w:ascii="Arial" w:hAnsi="Arial" w:cs="Arial"/>
                <w:color w:val="000000" w:themeColor="text1"/>
              </w:rPr>
              <w:t>Unity</w:t>
            </w:r>
            <w:proofErr w:type="spellEnd"/>
            <w:r w:rsidR="00563755">
              <w:rPr>
                <w:rFonts w:ascii="Arial" w:hAnsi="Arial" w:cs="Arial"/>
                <w:color w:val="000000" w:themeColor="text1"/>
              </w:rPr>
              <w:t xml:space="preserve">: siguiendo tutoriales en YouTube, no pude lograr la conexión de la base de datos </w:t>
            </w:r>
            <w:proofErr w:type="spellStart"/>
            <w:r w:rsidR="00563755">
              <w:rPr>
                <w:rFonts w:ascii="Arial" w:hAnsi="Arial" w:cs="Arial"/>
                <w:color w:val="000000" w:themeColor="text1"/>
              </w:rPr>
              <w:t>MySql</w:t>
            </w:r>
            <w:proofErr w:type="spellEnd"/>
            <w:r w:rsidR="00563755">
              <w:rPr>
                <w:rFonts w:ascii="Arial" w:hAnsi="Arial" w:cs="Arial"/>
                <w:color w:val="000000" w:themeColor="text1"/>
              </w:rPr>
              <w:t xml:space="preserve"> con Unity</w:t>
            </w:r>
            <w:bookmarkStart w:id="0" w:name="_GoBack"/>
            <w:bookmarkEnd w:id="0"/>
            <w:r w:rsidR="00366BE1">
              <w:rPr>
                <w:rFonts w:ascii="Arial" w:hAnsi="Arial" w:cs="Arial"/>
                <w:color w:val="000000" w:themeColor="text1"/>
              </w:rPr>
              <w:t xml:space="preserve"> </w:t>
            </w:r>
            <w:r w:rsidR="00F67C29">
              <w:rPr>
                <w:rFonts w:ascii="Arial" w:hAnsi="Arial" w:cs="Arial"/>
                <w:color w:val="000000" w:themeColor="text1"/>
              </w:rPr>
              <w:t xml:space="preserve"> </w:t>
            </w:r>
          </w:p>
        </w:tc>
      </w:tr>
    </w:tbl>
    <w:p w14:paraId="00CD7A17" w14:textId="77777777" w:rsidR="00E13C1F" w:rsidRPr="00E13C1F" w:rsidRDefault="00E13C1F" w:rsidP="00E13C1F">
      <w:pPr>
        <w:rPr>
          <w:rFonts w:ascii="Arial" w:hAnsi="Arial" w:cs="Arial"/>
          <w:b/>
        </w:rPr>
      </w:pPr>
    </w:p>
    <w:sectPr w:rsidR="00E13C1F" w:rsidRPr="00E13C1F" w:rsidSect="00C41B24">
      <w:headerReference w:type="default" r:id="rId7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F0E9E7" w14:textId="77777777" w:rsidR="00AD6B75" w:rsidRDefault="00AD6B75" w:rsidP="00E13C1F">
      <w:r>
        <w:separator/>
      </w:r>
    </w:p>
  </w:endnote>
  <w:endnote w:type="continuationSeparator" w:id="0">
    <w:p w14:paraId="6A8AD32E" w14:textId="77777777" w:rsidR="00AD6B75" w:rsidRDefault="00AD6B75" w:rsidP="00E13C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7DEAA4" w14:textId="77777777" w:rsidR="00AD6B75" w:rsidRDefault="00AD6B75" w:rsidP="00E13C1F">
      <w:r>
        <w:separator/>
      </w:r>
    </w:p>
  </w:footnote>
  <w:footnote w:type="continuationSeparator" w:id="0">
    <w:p w14:paraId="33B3E4E5" w14:textId="77777777" w:rsidR="00AD6B75" w:rsidRDefault="00AD6B75" w:rsidP="00E13C1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244"/>
      <w:gridCol w:w="4244"/>
    </w:tblGrid>
    <w:tr w:rsidR="00E13C1F" w14:paraId="78F89F64" w14:textId="77777777" w:rsidTr="00E13C1F">
      <w:trPr>
        <w:trHeight w:val="284"/>
      </w:trPr>
      <w:tc>
        <w:tcPr>
          <w:tcW w:w="4244" w:type="dxa"/>
        </w:tcPr>
        <w:p w14:paraId="3F5B760C" w14:textId="77777777" w:rsidR="00E13C1F" w:rsidRDefault="00E13C1F">
          <w:pPr>
            <w:pStyle w:val="Encabezado"/>
          </w:pPr>
          <w:r>
            <w:rPr>
              <w:noProof/>
              <w:lang w:eastAsia="es-ES_tradnl"/>
            </w:rPr>
            <w:drawing>
              <wp:inline distT="0" distB="0" distL="0" distR="0" wp14:anchorId="081AC701" wp14:editId="065119C1">
                <wp:extent cx="1646538" cy="581074"/>
                <wp:effectExtent l="0" t="0" r="5080" b="317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upb.jpe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6923" cy="5882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44" w:type="dxa"/>
        </w:tcPr>
        <w:p w14:paraId="32CC72BE" w14:textId="77777777" w:rsidR="00E13C1F" w:rsidRDefault="00E13C1F" w:rsidP="00E13C1F">
          <w:pPr>
            <w:pStyle w:val="Encabezado"/>
            <w:jc w:val="center"/>
          </w:pPr>
          <w:r>
            <w:t>ACTA DE REUNIÓN : N</w:t>
          </w:r>
          <w:r>
            <w:rPr>
              <w:vertAlign w:val="superscript"/>
            </w:rPr>
            <w:t>o</w:t>
          </w:r>
          <w:r>
            <w:t xml:space="preserve"> </w:t>
          </w:r>
          <w:r w:rsidRPr="00802EE1">
            <w:rPr>
              <w:color w:val="000000" w:themeColor="text1"/>
            </w:rPr>
            <w:t>1</w:t>
          </w:r>
        </w:p>
        <w:p w14:paraId="685AA854" w14:textId="77777777" w:rsidR="00E13C1F" w:rsidRDefault="00802EE1" w:rsidP="00E13C1F">
          <w:pPr>
            <w:pStyle w:val="Encabezado"/>
            <w:jc w:val="center"/>
          </w:pPr>
          <w:r>
            <w:t>BITÁCORA INDIVIDUAL</w:t>
          </w:r>
        </w:p>
      </w:tc>
    </w:tr>
  </w:tbl>
  <w:p w14:paraId="7507A959" w14:textId="77777777" w:rsidR="00E13C1F" w:rsidRDefault="00E13C1F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3C43E8"/>
    <w:multiLevelType w:val="hybridMultilevel"/>
    <w:tmpl w:val="BAE8E52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215035"/>
    <w:multiLevelType w:val="hybridMultilevel"/>
    <w:tmpl w:val="A9B8819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F14186"/>
    <w:multiLevelType w:val="hybridMultilevel"/>
    <w:tmpl w:val="A25E9C0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855A33"/>
    <w:multiLevelType w:val="hybridMultilevel"/>
    <w:tmpl w:val="771286F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attachedTemplate r:id="rId1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EE1"/>
    <w:rsid w:val="00235176"/>
    <w:rsid w:val="00366BE1"/>
    <w:rsid w:val="004709CA"/>
    <w:rsid w:val="00533078"/>
    <w:rsid w:val="00563755"/>
    <w:rsid w:val="006258EF"/>
    <w:rsid w:val="00802EE1"/>
    <w:rsid w:val="009F4DB5"/>
    <w:rsid w:val="00AD6B75"/>
    <w:rsid w:val="00B47766"/>
    <w:rsid w:val="00C41B24"/>
    <w:rsid w:val="00E13C1F"/>
    <w:rsid w:val="00E4085D"/>
    <w:rsid w:val="00F67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270FCD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13C1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13C1F"/>
  </w:style>
  <w:style w:type="paragraph" w:styleId="Piedepgina">
    <w:name w:val="footer"/>
    <w:basedOn w:val="Normal"/>
    <w:link w:val="PiedepginaCar"/>
    <w:uiPriority w:val="99"/>
    <w:unhideWhenUsed/>
    <w:rsid w:val="00E13C1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13C1F"/>
  </w:style>
  <w:style w:type="table" w:styleId="Tablaconcuadrcula">
    <w:name w:val="Table Grid"/>
    <w:basedOn w:val="Tablanormal"/>
    <w:uiPriority w:val="39"/>
    <w:rsid w:val="00E13C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E13C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betinaclaure/Library/Group%20Containers/UBF8T346G9.Office/User%20Content.localized/Templates.localized/BITACOR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BITACORA.dotx</Template>
  <TotalTime>2</TotalTime>
  <Pages>1</Pages>
  <Words>54</Words>
  <Characters>299</Characters>
  <Application>Microsoft Macintosh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Betina Claure</dc:creator>
  <cp:keywords/>
  <dc:description/>
  <cp:lastModifiedBy>Betina Claure</cp:lastModifiedBy>
  <cp:revision>2</cp:revision>
  <dcterms:created xsi:type="dcterms:W3CDTF">2019-11-30T04:15:00Z</dcterms:created>
  <dcterms:modified xsi:type="dcterms:W3CDTF">2019-11-30T04:15:00Z</dcterms:modified>
</cp:coreProperties>
</file>