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328" w:rsidRPr="00E13C1F" w:rsidRDefault="00E13C1F">
      <w:pPr>
        <w:rPr>
          <w:rFonts w:ascii="Arial" w:hAnsi="Arial" w:cs="Arial"/>
        </w:rPr>
      </w:pPr>
      <w:bookmarkStart w:id="0" w:name="_GoBack"/>
      <w:bookmarkEnd w:id="0"/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20/11/2019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F633C5">
        <w:rPr>
          <w:rFonts w:ascii="Arial" w:hAnsi="Arial" w:cs="Arial"/>
          <w:b/>
        </w:rPr>
        <w:t>Instalar la aplicación Unity</w:t>
      </w:r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851C21" w:rsidRPr="00E13C1F" w:rsidRDefault="00124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E13C1F" w:rsidRPr="00E13C1F" w:rsidRDefault="00124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E13C1F" w:rsidRPr="00E13C1F" w:rsidRDefault="00124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4D6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E13C1F" w:rsidRPr="00E13C1F" w:rsidRDefault="004D6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40AB5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F40AB5" w:rsidRPr="00E13C1F" w:rsidRDefault="00F40AB5" w:rsidP="00F40AB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40AB5" w:rsidRPr="00E13C1F" w:rsidTr="00E13C1F">
        <w:trPr>
          <w:trHeight w:val="334"/>
        </w:trPr>
        <w:tc>
          <w:tcPr>
            <w:tcW w:w="4244" w:type="dxa"/>
          </w:tcPr>
          <w:p w:rsidR="00F40AB5" w:rsidRPr="00E13C1F" w:rsidRDefault="00F40AB5" w:rsidP="00F40AB5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40AB5" w:rsidRPr="00E13C1F" w:rsidRDefault="00F40AB5" w:rsidP="00F40AB5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3E6EC3">
        <w:rPr>
          <w:rFonts w:ascii="Arial" w:hAnsi="Arial" w:cs="Arial"/>
          <w:b/>
        </w:rPr>
        <w:t xml:space="preserve"> Descargar Unity</w:t>
      </w:r>
    </w:p>
    <w:p w:rsidR="00E13C1F" w:rsidRPr="00E13C1F" w:rsidRDefault="00E13C1F" w:rsidP="003E6EC3">
      <w:pPr>
        <w:pStyle w:val="Prrafodelista"/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3E6EC3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procedió a descargar y posteriormente instalar Unity, se tuvieron errores debido a que en un principio se instaló la versión incorrecta de Unity.</w:t>
            </w:r>
          </w:p>
        </w:tc>
      </w:tr>
    </w:tbl>
    <w:p w:rsidR="00E13C1F" w:rsidRDefault="00E13C1F" w:rsidP="00E13C1F">
      <w:pPr>
        <w:rPr>
          <w:rFonts w:ascii="Arial" w:hAnsi="Arial" w:cs="Arial"/>
          <w:b/>
        </w:rPr>
      </w:pPr>
    </w:p>
    <w:p w:rsidR="003D55FF" w:rsidRDefault="003D55FF" w:rsidP="00E13C1F">
      <w:pPr>
        <w:rPr>
          <w:rFonts w:ascii="Arial" w:hAnsi="Arial" w:cs="Arial"/>
          <w:b/>
        </w:rPr>
      </w:pPr>
    </w:p>
    <w:p w:rsidR="003D55FF" w:rsidRDefault="003D55FF" w:rsidP="00E13C1F">
      <w:pPr>
        <w:rPr>
          <w:rFonts w:ascii="Arial" w:hAnsi="Arial" w:cs="Arial"/>
          <w:b/>
        </w:rPr>
      </w:pPr>
    </w:p>
    <w:p w:rsidR="003D55FF" w:rsidRDefault="003D55FF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1</w:t>
      </w:r>
      <w:r w:rsidRPr="00E13C1F">
        <w:rPr>
          <w:rFonts w:ascii="Arial" w:hAnsi="Arial" w:cs="Arial"/>
          <w:color w:val="FF0000"/>
        </w:rPr>
        <w:t>/11/2019</w:t>
      </w: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E6EC3">
        <w:rPr>
          <w:rFonts w:ascii="Arial" w:hAnsi="Arial" w:cs="Arial"/>
          <w:b/>
        </w:rPr>
        <w:t>Definir los equipos de trabajo</w:t>
      </w: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29"/>
        <w:gridCol w:w="2829"/>
        <w:gridCol w:w="2984"/>
      </w:tblGrid>
      <w:tr w:rsidR="00F633C5" w:rsidRPr="00E13C1F" w:rsidTr="00F633C5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98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633C5">
        <w:tc>
          <w:tcPr>
            <w:tcW w:w="2829" w:type="dxa"/>
          </w:tcPr>
          <w:p w:rsidR="00F633C5" w:rsidRPr="00E13C1F" w:rsidRDefault="003E6EC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</w:t>
            </w:r>
          </w:p>
        </w:tc>
        <w:tc>
          <w:tcPr>
            <w:tcW w:w="2829" w:type="dxa"/>
          </w:tcPr>
          <w:p w:rsidR="00F633C5" w:rsidRPr="00E13C1F" w:rsidRDefault="003E6EC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12:40</w:t>
            </w:r>
          </w:p>
        </w:tc>
        <w:tc>
          <w:tcPr>
            <w:tcW w:w="298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simulación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3E6EC3">
        <w:rPr>
          <w:rFonts w:ascii="Arial" w:hAnsi="Arial" w:cs="Arial"/>
          <w:b/>
        </w:rPr>
        <w:t xml:space="preserve">  Sortear los equipos de trabajo</w:t>
      </w:r>
    </w:p>
    <w:p w:rsidR="00F633C5" w:rsidRPr="003E6EC3" w:rsidRDefault="00F633C5" w:rsidP="003E6EC3">
      <w:pPr>
        <w:pStyle w:val="Prrafodelista"/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F633C5" w:rsidP="00F36B0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3E6EC3">
              <w:rPr>
                <w:rFonts w:ascii="Arial" w:hAnsi="Arial" w:cs="Arial"/>
                <w:b/>
              </w:rPr>
              <w:t>Se sortearon los grupos de trabajo, como resultado del sorteo quedaron el grupo de registro (Darío, Carla, Betina, André) y el grupo de Movimiento (Dilan, Rodrigo, Sebastián)</w:t>
            </w:r>
          </w:p>
        </w:tc>
      </w:tr>
      <w:tr w:rsidR="003E6EC3" w:rsidRPr="00E13C1F" w:rsidTr="00F36B07">
        <w:tc>
          <w:tcPr>
            <w:tcW w:w="8488" w:type="dxa"/>
          </w:tcPr>
          <w:p w:rsidR="003E6EC3" w:rsidRPr="00E13C1F" w:rsidRDefault="003E6EC3" w:rsidP="003E6EC3">
            <w:pPr>
              <w:pStyle w:val="Prrafodelista"/>
              <w:rPr>
                <w:rFonts w:ascii="Arial" w:hAnsi="Arial" w:cs="Arial"/>
                <w:b/>
              </w:rPr>
            </w:pP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3E6EC3" w:rsidRDefault="003E6EC3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E6EC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/11/2019</w:t>
      </w: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F72F73">
        <w:rPr>
          <w:rFonts w:ascii="Arial" w:hAnsi="Arial" w:cs="Arial"/>
          <w:b/>
        </w:rPr>
        <w:t>Lograr que el carrito se desplace dentro de</w:t>
      </w:r>
      <w:r w:rsidR="00160C94">
        <w:rPr>
          <w:rFonts w:ascii="Arial" w:hAnsi="Arial" w:cs="Arial"/>
          <w:b/>
        </w:rPr>
        <w:t>l supermercado.</w:t>
      </w: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Default="00F72F7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F72F73" w:rsidRPr="00E13C1F" w:rsidRDefault="00F72F7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F72F73" w:rsidRDefault="00F72F7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160C94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Ver tutoriales de realidad virtual (Movimiento)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F633C5" w:rsidP="00F36B0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D52F6C">
              <w:rPr>
                <w:rFonts w:ascii="Arial" w:hAnsi="Arial" w:cs="Arial"/>
                <w:b/>
              </w:rPr>
              <w:t>Observamos tutoriales relacionados al movimiento de cuerpos, con la finalidad de usar los conocimientos adquiridos en el movimiento del carrito de supermercado.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160C94">
        <w:rPr>
          <w:rFonts w:ascii="Arial" w:hAnsi="Arial" w:cs="Arial"/>
          <w:color w:val="FF0000"/>
        </w:rPr>
        <w:t>3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D52F6C" w:rsidRDefault="00F633C5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Iniciar </w:t>
      </w:r>
      <w:r w:rsidR="003A5F99">
        <w:rPr>
          <w:rFonts w:ascii="Arial" w:hAnsi="Arial" w:cs="Arial"/>
          <w:b/>
        </w:rPr>
        <w:t>el desarrollo en Unity (código)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F633C5" w:rsidRPr="00906D6B" w:rsidTr="00906D6B">
        <w:tc>
          <w:tcPr>
            <w:tcW w:w="10348" w:type="dxa"/>
          </w:tcPr>
          <w:p w:rsidR="00906D6B" w:rsidRPr="00906D6B" w:rsidRDefault="009942A8" w:rsidP="00906D6B">
            <w:pPr>
              <w:pStyle w:val="Prrafodelista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</w:rPr>
              <w:t>Tratamos de implementar el movimiento mediante</w:t>
            </w:r>
            <w:r w:rsidR="00906D6B">
              <w:rPr>
                <w:rFonts w:ascii="Arial" w:hAnsi="Arial" w:cs="Arial"/>
              </w:rPr>
              <w:t xml:space="preserve"> una clase llamada </w:t>
            </w:r>
            <w:proofErr w:type="spellStart"/>
            <w:r w:rsidR="00906D6B">
              <w:rPr>
                <w:rFonts w:ascii="Arial" w:hAnsi="Arial" w:cs="Arial"/>
              </w:rPr>
              <w:t>MovCarrito</w:t>
            </w:r>
            <w:proofErr w:type="spellEnd"/>
            <w:r w:rsidR="00906D6B">
              <w:rPr>
                <w:rFonts w:ascii="Arial" w:hAnsi="Arial" w:cs="Arial"/>
              </w:rPr>
              <w:t>, la cual tenía las variables</w:t>
            </w:r>
            <w:r w:rsidR="00906D6B" w:rsidRPr="00906D6B">
              <w:rPr>
                <w:rFonts w:ascii="Arial" w:hAnsi="Arial" w:cs="Arial"/>
                <w:lang w:val="es-BO"/>
              </w:rPr>
              <w:t xml:space="preserve">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VisionVR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AnguloRecto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proofErr w:type="gramStart"/>
            <w:r w:rsidR="00906D6B" w:rsidRPr="00906D6B">
              <w:rPr>
                <w:rFonts w:ascii="Arial" w:hAnsi="Arial" w:cs="Arial"/>
                <w:lang w:val="es-BO"/>
              </w:rPr>
              <w:t>EstaCaminando</w:t>
            </w:r>
            <w:proofErr w:type="spellEnd"/>
            <w:r w:rsidR="00906D6B" w:rsidRPr="00906D6B">
              <w:rPr>
                <w:rFonts w:ascii="Arial" w:hAnsi="Arial" w:cs="Arial"/>
                <w:lang w:val="es-BO"/>
              </w:rPr>
              <w:t xml:space="preserve"> </w:t>
            </w:r>
            <w:r w:rsidR="00906D6B">
              <w:rPr>
                <w:rFonts w:ascii="Arial" w:hAnsi="Arial" w:cs="Arial"/>
                <w:lang w:val="es-BO"/>
              </w:rPr>
              <w:t>,</w:t>
            </w:r>
            <w:proofErr w:type="gramEnd"/>
            <w:r w:rsidR="00906D6B">
              <w:rPr>
                <w:rFonts w:ascii="Arial" w:hAnsi="Arial" w:cs="Arial"/>
                <w:lang w:val="es-BO"/>
              </w:rPr>
              <w:t xml:space="preserve"> </w:t>
            </w:r>
            <w:r w:rsidR="00906D6B" w:rsidRPr="00906D6B">
              <w:rPr>
                <w:rFonts w:ascii="Arial" w:hAnsi="Arial" w:cs="Arial"/>
                <w:lang w:val="es-BO"/>
              </w:rPr>
              <w:t>Velocidad</w:t>
            </w:r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CaminarCuandoPulsamos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CaminarCuandoMiramos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AnguloDelUmbral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CongelarLaPosicion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r w:rsidR="00906D6B" w:rsidRPr="00906D6B">
              <w:rPr>
                <w:rFonts w:ascii="Arial" w:hAnsi="Arial" w:cs="Arial"/>
                <w:lang w:val="es-BO"/>
              </w:rPr>
              <w:t xml:space="preserve">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CompensarY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y los métodos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void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Update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void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caminar, dentro de estos métodos estaban las condiciones para el movimiento y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angulo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>.</w:t>
            </w:r>
          </w:p>
          <w:p w:rsidR="00906D6B" w:rsidRPr="00906D6B" w:rsidRDefault="004164D1" w:rsidP="00906D6B">
            <w:pPr>
              <w:pStyle w:val="Prrafodelista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El código no es funcional.</w:t>
            </w:r>
          </w:p>
          <w:p w:rsidR="00F633C5" w:rsidRPr="00906D6B" w:rsidRDefault="00F633C5" w:rsidP="009942A8">
            <w:pPr>
              <w:pStyle w:val="Prrafodelista"/>
              <w:rPr>
                <w:rFonts w:ascii="Arial" w:hAnsi="Arial" w:cs="Arial"/>
                <w:lang w:val="es-BO"/>
              </w:rPr>
            </w:pPr>
          </w:p>
        </w:tc>
      </w:tr>
    </w:tbl>
    <w:p w:rsidR="00906D6B" w:rsidRPr="00906D6B" w:rsidRDefault="00906D6B" w:rsidP="00F633C5">
      <w:pPr>
        <w:rPr>
          <w:rFonts w:ascii="Arial" w:hAnsi="Arial" w:cs="Arial"/>
          <w:b/>
          <w:lang w:val="es-BO"/>
        </w:rPr>
      </w:pPr>
    </w:p>
    <w:p w:rsidR="00906D6B" w:rsidRPr="00906D6B" w:rsidRDefault="00906D6B" w:rsidP="00F633C5">
      <w:pPr>
        <w:rPr>
          <w:rFonts w:ascii="Arial" w:hAnsi="Arial" w:cs="Arial"/>
          <w:b/>
          <w:lang w:val="es-BO"/>
        </w:rPr>
      </w:pPr>
    </w:p>
    <w:p w:rsidR="00906D6B" w:rsidRPr="00906D6B" w:rsidRDefault="00906D6B" w:rsidP="00F633C5">
      <w:pPr>
        <w:rPr>
          <w:rFonts w:ascii="Arial" w:hAnsi="Arial" w:cs="Arial"/>
          <w:b/>
          <w:lang w:val="es-BO"/>
        </w:rPr>
      </w:pPr>
    </w:p>
    <w:p w:rsidR="00906D6B" w:rsidRPr="00906D6B" w:rsidRDefault="00906D6B" w:rsidP="00F633C5">
      <w:pPr>
        <w:rPr>
          <w:rFonts w:ascii="Arial" w:hAnsi="Arial" w:cs="Arial"/>
          <w:b/>
          <w:lang w:val="es-BO"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D55FF">
        <w:rPr>
          <w:rFonts w:ascii="Arial" w:hAnsi="Arial" w:cs="Arial"/>
          <w:color w:val="FF0000"/>
        </w:rPr>
        <w:t>4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29" w:type="dxa"/>
          </w:tcPr>
          <w:p w:rsidR="00F633C5" w:rsidRPr="00E13C1F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22:00</w:t>
            </w:r>
          </w:p>
        </w:tc>
        <w:tc>
          <w:tcPr>
            <w:tcW w:w="2830" w:type="dxa"/>
          </w:tcPr>
          <w:p w:rsidR="00F633C5" w:rsidRPr="00E13C1F" w:rsidRDefault="00906D6B" w:rsidP="00F36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Capresso</w:t>
            </w:r>
            <w:proofErr w:type="spellEnd"/>
            <w:r>
              <w:rPr>
                <w:rFonts w:ascii="Arial" w:hAnsi="Arial" w:cs="Arial"/>
              </w:rPr>
              <w:t xml:space="preserve"> (Av. América)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160C94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</w:t>
      </w:r>
      <w:r w:rsidR="00160C94">
        <w:rPr>
          <w:rFonts w:ascii="Arial" w:hAnsi="Arial" w:cs="Arial"/>
          <w:b/>
        </w:rPr>
        <w:t>:</w:t>
      </w:r>
      <w:r w:rsidR="00B25838">
        <w:rPr>
          <w:rFonts w:ascii="Arial" w:hAnsi="Arial" w:cs="Arial"/>
          <w:b/>
        </w:rPr>
        <w:t xml:space="preserve"> Hacer funcional el código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B25838" w:rsidRPr="00E13C1F" w:rsidRDefault="00B25838" w:rsidP="004164D1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Tratamos de solucionar los errores en el anterior </w:t>
            </w:r>
            <w:proofErr w:type="gramStart"/>
            <w:r>
              <w:rPr>
                <w:rFonts w:ascii="Arial" w:hAnsi="Arial" w:cs="Arial"/>
              </w:rPr>
              <w:t>código</w:t>
            </w:r>
            <w:proofErr w:type="gramEnd"/>
            <w:r>
              <w:rPr>
                <w:rFonts w:ascii="Arial" w:hAnsi="Arial" w:cs="Arial"/>
              </w:rPr>
              <w:t xml:space="preserve"> pero no fue posible, pensábamos que ya teníamos ciertos movimientos pero resultó ser el zoom del escenario.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D55FF">
        <w:rPr>
          <w:rFonts w:ascii="Arial" w:hAnsi="Arial" w:cs="Arial"/>
          <w:color w:val="FF0000"/>
        </w:rPr>
        <w:t>5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906D6B" w:rsidRPr="00E13C1F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F36B07">
              <w:rPr>
                <w:rFonts w:ascii="Arial" w:hAnsi="Arial" w:cs="Arial"/>
              </w:rPr>
              <w:t>30</w:t>
            </w:r>
          </w:p>
        </w:tc>
        <w:tc>
          <w:tcPr>
            <w:tcW w:w="2829" w:type="dxa"/>
          </w:tcPr>
          <w:p w:rsidR="00F36B07" w:rsidRDefault="00F36B07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B25838" w:rsidRDefault="00F633C5" w:rsidP="00B25838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25838" w:rsidRDefault="00B25838" w:rsidP="00B25838">
      <w:pPr>
        <w:rPr>
          <w:rFonts w:ascii="Arial" w:hAnsi="Arial" w:cs="Arial"/>
          <w:b/>
        </w:rPr>
      </w:pPr>
    </w:p>
    <w:p w:rsidR="00F633C5" w:rsidRPr="00E13C1F" w:rsidRDefault="00B25838" w:rsidP="00F633C5">
      <w:pPr>
        <w:rPr>
          <w:rFonts w:ascii="Arial" w:hAnsi="Arial" w:cs="Arial"/>
        </w:rPr>
      </w:pPr>
      <w:r>
        <w:rPr>
          <w:rFonts w:ascii="Arial" w:hAnsi="Arial" w:cs="Arial"/>
          <w:b/>
        </w:rPr>
        <w:t>Implementar otro código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  <w:r w:rsidR="00160C94">
        <w:rPr>
          <w:rFonts w:ascii="Arial" w:hAnsi="Arial" w:cs="Arial"/>
          <w:b/>
        </w:rPr>
        <w:t xml:space="preserve"> 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B25838" w:rsidRDefault="00B25838" w:rsidP="00B258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Creamos la clase </w:t>
            </w:r>
            <w:proofErr w:type="spellStart"/>
            <w:r>
              <w:rPr>
                <w:rFonts w:ascii="Arial" w:hAnsi="Arial" w:cs="Arial"/>
              </w:rPr>
              <w:t>ControllerVR</w:t>
            </w:r>
            <w:proofErr w:type="spellEnd"/>
            <w:r>
              <w:rPr>
                <w:rFonts w:ascii="Arial" w:hAnsi="Arial" w:cs="Arial"/>
              </w:rPr>
              <w:t xml:space="preserve"> en la cual teníamos las variables Vector1, Vector2, Vector3 y Colisión; Con los métodos </w:t>
            </w: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fixed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, dentro de estos se tenía las condiciones de movimiento y </w:t>
            </w:r>
            <w:proofErr w:type="spellStart"/>
            <w:r>
              <w:rPr>
                <w:rFonts w:ascii="Arial" w:hAnsi="Arial" w:cs="Arial"/>
              </w:rPr>
              <w:t>coliciones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633C5" w:rsidRPr="00E13C1F" w:rsidRDefault="00B25838" w:rsidP="00B258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códigono</w:t>
            </w:r>
            <w:proofErr w:type="spellEnd"/>
            <w:r>
              <w:rPr>
                <w:rFonts w:ascii="Arial" w:hAnsi="Arial" w:cs="Arial"/>
              </w:rPr>
              <w:t xml:space="preserve"> fue funcional.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D55FF">
        <w:rPr>
          <w:rFonts w:ascii="Arial" w:hAnsi="Arial" w:cs="Arial"/>
          <w:color w:val="FF0000"/>
        </w:rPr>
        <w:t>6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164D1">
              <w:rPr>
                <w:rFonts w:ascii="Arial" w:hAnsi="Arial" w:cs="Arial"/>
              </w:rPr>
              <w:t>2:00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Solucionar los errores del anterior código.</w:t>
      </w:r>
    </w:p>
    <w:p w:rsidR="00F633C5" w:rsidRPr="00E13C1F" w:rsidRDefault="00F633C5" w:rsidP="00D52F6C">
      <w:pPr>
        <w:pStyle w:val="Prrafodelista"/>
        <w:rPr>
          <w:rFonts w:ascii="Arial" w:hAnsi="Arial" w:cs="Arial"/>
        </w:rPr>
      </w:pP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  <w:r w:rsidR="00160C94">
        <w:rPr>
          <w:rFonts w:ascii="Arial" w:hAnsi="Arial" w:cs="Arial"/>
          <w:b/>
        </w:rPr>
        <w:t xml:space="preserve"> 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B25838" w:rsidP="00B258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dedicamos a solucionar el código, nos dio dos errores en la carpeta donde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el proyecto, los cuales no identificamos, no pudimos solucionar los problemas por lo cual el código no fue funcional.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D52F6C">
        <w:rPr>
          <w:rFonts w:ascii="Arial" w:hAnsi="Arial" w:cs="Arial"/>
          <w:color w:val="FF0000"/>
        </w:rPr>
        <w:t>7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2829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2830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Capresso</w:t>
            </w:r>
            <w:proofErr w:type="spellEnd"/>
            <w:r>
              <w:rPr>
                <w:rFonts w:ascii="Arial" w:hAnsi="Arial" w:cs="Arial"/>
              </w:rPr>
              <w:t xml:space="preserve"> (Av. América)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Implementar otro código que sea funcional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7D718C" w:rsidRDefault="007D718C" w:rsidP="007D7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</w:t>
            </w:r>
            <w:r w:rsidR="00AE44BC">
              <w:rPr>
                <w:rFonts w:ascii="Arial" w:hAnsi="Arial" w:cs="Arial"/>
              </w:rPr>
              <w:t>dedicamos</w:t>
            </w:r>
            <w:r>
              <w:rPr>
                <w:rFonts w:ascii="Arial" w:hAnsi="Arial" w:cs="Arial"/>
              </w:rPr>
              <w:t xml:space="preserve"> a la investigación de una nueva manera de hacer que </w:t>
            </w:r>
            <w:r w:rsidR="00AE44BC">
              <w:rPr>
                <w:rFonts w:ascii="Arial" w:hAnsi="Arial" w:cs="Arial"/>
              </w:rPr>
              <w:t xml:space="preserve">comprendían nuevas clases llamadas Controlador2 el cual contenía como variables diferentes vectores que trabajaban con coordenadas, las cuales trabajaban en función a condiciones de movimiento y colisiones </w:t>
            </w:r>
          </w:p>
        </w:tc>
      </w:tr>
    </w:tbl>
    <w:p w:rsidR="00D52F6C" w:rsidRDefault="00D52F6C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B25838" w:rsidRDefault="00B25838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D52F6C">
        <w:rPr>
          <w:rFonts w:ascii="Arial" w:hAnsi="Arial" w:cs="Arial"/>
          <w:color w:val="FF0000"/>
        </w:rPr>
        <w:t>8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3D55F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Solucionar los errores del anterior código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F633C5" w:rsidP="00AE44BC">
            <w:pPr>
              <w:pStyle w:val="Prrafodelista"/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AE44BC" w:rsidRPr="00AE44BC">
              <w:rPr>
                <w:rFonts w:ascii="Arial" w:hAnsi="Arial" w:cs="Arial"/>
              </w:rPr>
              <w:t>Se tuvieron problemas con el reconocimiento del nuevo código implementado, se trabajo tratando de hallar los errores y solucionarlos, lo cual no tuvo éxito y se opto por considerar esa opción como algo no funcional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52F6C">
        <w:rPr>
          <w:rFonts w:ascii="Arial" w:hAnsi="Arial" w:cs="Arial"/>
          <w:color w:val="FF0000"/>
        </w:rPr>
        <w:t>29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F633C5" w:rsidRPr="00E13C1F" w:rsidTr="00F36B07"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3D55F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Implementar un código que sea funcional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AE44BC" w:rsidRDefault="00AE44BC" w:rsidP="00AE44B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realizaron investigaciones acerca de diferentes comandos de Unity con los cuales por medio de la importación de específicos </w:t>
            </w:r>
            <w:proofErr w:type="spellStart"/>
            <w:r>
              <w:rPr>
                <w:rFonts w:ascii="Arial" w:hAnsi="Arial" w:cs="Arial"/>
              </w:rPr>
              <w:t>assets</w:t>
            </w:r>
            <w:proofErr w:type="spellEnd"/>
            <w:r>
              <w:rPr>
                <w:rFonts w:ascii="Arial" w:hAnsi="Arial" w:cs="Arial"/>
              </w:rPr>
              <w:t xml:space="preserve"> logramos hacer que un personaje, en primera persona, lograr desplazarse por toda el área del supermercado, emitiendo sonido con </w:t>
            </w:r>
            <w:r>
              <w:rPr>
                <w:rFonts w:ascii="Arial" w:hAnsi="Arial" w:cs="Arial"/>
              </w:rPr>
              <w:lastRenderedPageBreak/>
              <w:t xml:space="preserve">sus pasos y logrando las colisiones con los diferentes objetos del supermercado, es decir, que no los traspase </w:t>
            </w:r>
          </w:p>
        </w:tc>
      </w:tr>
    </w:tbl>
    <w:p w:rsidR="00124328" w:rsidRDefault="00124328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4164D1" w:rsidRDefault="004164D1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Pr="00E13C1F" w:rsidRDefault="00D52F6C" w:rsidP="00D52F6C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B25838">
        <w:rPr>
          <w:rFonts w:ascii="Arial" w:hAnsi="Arial" w:cs="Arial"/>
          <w:color w:val="FF0000"/>
        </w:rPr>
        <w:t>30</w:t>
      </w:r>
      <w:r w:rsidRPr="00E13C1F">
        <w:rPr>
          <w:rFonts w:ascii="Arial" w:hAnsi="Arial" w:cs="Arial"/>
          <w:color w:val="FF0000"/>
        </w:rPr>
        <w:t>/11/2019</w:t>
      </w:r>
    </w:p>
    <w:p w:rsidR="00D52F6C" w:rsidRPr="00E13C1F" w:rsidRDefault="00D52F6C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25838">
        <w:rPr>
          <w:rFonts w:ascii="Arial" w:hAnsi="Arial" w:cs="Arial"/>
          <w:b/>
        </w:rPr>
        <w:t>Informar sobre posibles errores y acuerdos para la presentación.</w:t>
      </w:r>
    </w:p>
    <w:p w:rsidR="00D52F6C" w:rsidRPr="00E13C1F" w:rsidRDefault="00D52F6C" w:rsidP="00D52F6C">
      <w:pPr>
        <w:rPr>
          <w:rFonts w:ascii="Arial" w:hAnsi="Arial" w:cs="Arial"/>
          <w:b/>
        </w:rPr>
      </w:pPr>
    </w:p>
    <w:p w:rsidR="00D52F6C" w:rsidRPr="00E13C1F" w:rsidRDefault="00D52F6C" w:rsidP="00D52F6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D52F6C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52F6C" w:rsidRPr="00E13C1F" w:rsidTr="00F36B07">
        <w:tc>
          <w:tcPr>
            <w:tcW w:w="2829" w:type="dxa"/>
          </w:tcPr>
          <w:p w:rsidR="00D52F6C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6:30</w:t>
            </w:r>
          </w:p>
        </w:tc>
        <w:tc>
          <w:tcPr>
            <w:tcW w:w="2829" w:type="dxa"/>
          </w:tcPr>
          <w:p w:rsidR="00D52F6C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D52F6C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Virtual</w:t>
            </w:r>
          </w:p>
        </w:tc>
      </w:tr>
    </w:tbl>
    <w:p w:rsidR="00D52F6C" w:rsidRPr="00E13C1F" w:rsidRDefault="00D52F6C" w:rsidP="00D52F6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52F6C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D52F6C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D52F6C" w:rsidRPr="00E13C1F" w:rsidTr="00F36B07">
        <w:tc>
          <w:tcPr>
            <w:tcW w:w="4244" w:type="dxa"/>
          </w:tcPr>
          <w:p w:rsidR="00D52F6C" w:rsidRPr="00E13C1F" w:rsidRDefault="00D52F6C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D52F6C" w:rsidRPr="00E13C1F" w:rsidRDefault="00D52F6C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D52F6C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D52F6C" w:rsidRPr="00E13C1F" w:rsidTr="00F36B07">
        <w:trPr>
          <w:trHeight w:val="334"/>
        </w:trPr>
        <w:tc>
          <w:tcPr>
            <w:tcW w:w="4244" w:type="dxa"/>
          </w:tcPr>
          <w:p w:rsidR="00D52F6C" w:rsidRPr="00E13C1F" w:rsidRDefault="00D52F6C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D52F6C" w:rsidRPr="00E13C1F" w:rsidRDefault="00D52F6C" w:rsidP="00F36B07">
            <w:pPr>
              <w:rPr>
                <w:rFonts w:ascii="Arial" w:hAnsi="Arial" w:cs="Arial"/>
              </w:rPr>
            </w:pPr>
          </w:p>
        </w:tc>
      </w:tr>
    </w:tbl>
    <w:p w:rsidR="00D52F6C" w:rsidRPr="00E13C1F" w:rsidRDefault="00D52F6C" w:rsidP="00D52F6C">
      <w:pPr>
        <w:rPr>
          <w:rFonts w:ascii="Arial" w:hAnsi="Arial" w:cs="Arial"/>
        </w:rPr>
      </w:pPr>
    </w:p>
    <w:p w:rsidR="00D52F6C" w:rsidRPr="003D55FF" w:rsidRDefault="00D52F6C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Comunicarse para analizar posibles errores</w:t>
      </w:r>
      <w:r w:rsidR="00AE44BC">
        <w:rPr>
          <w:rFonts w:ascii="Arial" w:hAnsi="Arial" w:cs="Arial"/>
          <w:b/>
        </w:rPr>
        <w:t xml:space="preserve"> </w:t>
      </w:r>
      <w:r w:rsidR="00B25838">
        <w:rPr>
          <w:rFonts w:ascii="Arial" w:hAnsi="Arial" w:cs="Arial"/>
          <w:b/>
        </w:rPr>
        <w:t>y situación actual.</w:t>
      </w:r>
    </w:p>
    <w:p w:rsidR="00D52F6C" w:rsidRPr="00E13C1F" w:rsidRDefault="00D52F6C" w:rsidP="00D52F6C">
      <w:pPr>
        <w:rPr>
          <w:rFonts w:ascii="Arial" w:hAnsi="Arial" w:cs="Arial"/>
        </w:rPr>
      </w:pPr>
    </w:p>
    <w:p w:rsidR="00D52F6C" w:rsidRPr="00E13C1F" w:rsidRDefault="00D52F6C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52F6C" w:rsidRPr="00E13C1F" w:rsidTr="00F36B07">
        <w:tc>
          <w:tcPr>
            <w:tcW w:w="8488" w:type="dxa"/>
          </w:tcPr>
          <w:p w:rsidR="00D52F6C" w:rsidRPr="00E13C1F" w:rsidRDefault="00AE44BC" w:rsidP="00AE44B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reunión se tuvo como objetivo el reporte de las actividades que se lograron realizar justo antes de la entrega del primer sprint</w:t>
            </w:r>
          </w:p>
        </w:tc>
      </w:tr>
    </w:tbl>
    <w:p w:rsidR="00D52F6C" w:rsidRDefault="00D52F6C" w:rsidP="00D52F6C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Pr="00E13C1F" w:rsidRDefault="00124328" w:rsidP="00E13C1F">
      <w:pPr>
        <w:rPr>
          <w:rFonts w:ascii="Arial" w:hAnsi="Arial" w:cs="Arial"/>
          <w:b/>
        </w:rPr>
      </w:pPr>
    </w:p>
    <w:sectPr w:rsidR="00124328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56C" w:rsidRDefault="00FA456C" w:rsidP="00E13C1F">
      <w:r>
        <w:separator/>
      </w:r>
    </w:p>
  </w:endnote>
  <w:endnote w:type="continuationSeparator" w:id="0">
    <w:p w:rsidR="00FA456C" w:rsidRDefault="00FA456C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56C" w:rsidRDefault="00FA456C" w:rsidP="00E13C1F">
      <w:r>
        <w:separator/>
      </w:r>
    </w:p>
  </w:footnote>
  <w:footnote w:type="continuationSeparator" w:id="0">
    <w:p w:rsidR="00FA456C" w:rsidRDefault="00FA456C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F36B07" w:rsidTr="00E13C1F">
      <w:trPr>
        <w:trHeight w:val="284"/>
      </w:trPr>
      <w:tc>
        <w:tcPr>
          <w:tcW w:w="4244" w:type="dxa"/>
        </w:tcPr>
        <w:p w:rsidR="00F36B07" w:rsidRDefault="00F36B07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F36B07" w:rsidRDefault="00F36B07" w:rsidP="00E13C1F">
          <w:pPr>
            <w:pStyle w:val="Encabezado"/>
            <w:jc w:val="center"/>
          </w:pPr>
          <w:r>
            <w:t xml:space="preserve">ACTA DE </w:t>
          </w:r>
          <w:proofErr w:type="gramStart"/>
          <w:r>
            <w:t>REUNIÓN :</w:t>
          </w:r>
          <w:proofErr w:type="gramEnd"/>
          <w:r>
            <w:t xml:space="preserve">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F36B07" w:rsidRDefault="00F36B07" w:rsidP="00E13C1F">
          <w:pPr>
            <w:pStyle w:val="Encabezado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F36B07" w:rsidRDefault="00F36B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5989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1"/>
    <w:rsid w:val="000A2B7F"/>
    <w:rsid w:val="000C2346"/>
    <w:rsid w:val="00124328"/>
    <w:rsid w:val="00160C94"/>
    <w:rsid w:val="00235176"/>
    <w:rsid w:val="002E392B"/>
    <w:rsid w:val="0032414B"/>
    <w:rsid w:val="003A5F99"/>
    <w:rsid w:val="003C36A7"/>
    <w:rsid w:val="003D55FF"/>
    <w:rsid w:val="003E6EC3"/>
    <w:rsid w:val="004164D1"/>
    <w:rsid w:val="004251BC"/>
    <w:rsid w:val="004709CA"/>
    <w:rsid w:val="004D66BA"/>
    <w:rsid w:val="00662848"/>
    <w:rsid w:val="007042A2"/>
    <w:rsid w:val="007D718C"/>
    <w:rsid w:val="00851C21"/>
    <w:rsid w:val="00906D6B"/>
    <w:rsid w:val="009228B6"/>
    <w:rsid w:val="00957DFF"/>
    <w:rsid w:val="0099084C"/>
    <w:rsid w:val="009942A8"/>
    <w:rsid w:val="009F4DB5"/>
    <w:rsid w:val="00A32018"/>
    <w:rsid w:val="00AE44BC"/>
    <w:rsid w:val="00B25838"/>
    <w:rsid w:val="00C41B24"/>
    <w:rsid w:val="00CF6E9C"/>
    <w:rsid w:val="00D52F6C"/>
    <w:rsid w:val="00E13C1F"/>
    <w:rsid w:val="00E4085D"/>
    <w:rsid w:val="00F36B07"/>
    <w:rsid w:val="00F40AB5"/>
    <w:rsid w:val="00F633C5"/>
    <w:rsid w:val="00F72F73"/>
    <w:rsid w:val="00F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9C36C570-DA5E-4C55-94BD-787EFCA0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%20Vargas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0</TotalTime>
  <Pages>7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Vargas</dc:creator>
  <cp:keywords/>
  <dc:description/>
  <cp:lastModifiedBy>Renan Vargas</cp:lastModifiedBy>
  <cp:revision>2</cp:revision>
  <dcterms:created xsi:type="dcterms:W3CDTF">2019-11-30T11:51:00Z</dcterms:created>
  <dcterms:modified xsi:type="dcterms:W3CDTF">2019-11-30T11:51:00Z</dcterms:modified>
</cp:coreProperties>
</file>