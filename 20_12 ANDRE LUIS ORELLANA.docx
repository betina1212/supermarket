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E29E" w14:textId="70C57E84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222514">
        <w:rPr>
          <w:rFonts w:ascii="Arial" w:hAnsi="Arial" w:cs="Arial"/>
          <w:color w:val="000000" w:themeColor="text1"/>
        </w:rPr>
        <w:t>20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6B4B6456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r w:rsidR="00222514">
        <w:rPr>
          <w:rFonts w:ascii="Arial" w:hAnsi="Arial" w:cs="Arial"/>
        </w:rPr>
        <w:t>Realizar detalles para la presentación final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D26EBF">
        <w:trPr>
          <w:trHeight w:val="321"/>
        </w:trPr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722142">
        <w:trPr>
          <w:trHeight w:val="250"/>
        </w:trPr>
        <w:tc>
          <w:tcPr>
            <w:tcW w:w="2829" w:type="dxa"/>
          </w:tcPr>
          <w:p w14:paraId="4F44F386" w14:textId="078B09E2" w:rsidR="00E13C1F" w:rsidRPr="00E13C1F" w:rsidRDefault="007221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29" w:type="dxa"/>
          </w:tcPr>
          <w:p w14:paraId="233F312D" w14:textId="4C3D392E" w:rsidR="00E13C1F" w:rsidRPr="00424CA6" w:rsidRDefault="00222514" w:rsidP="00D26EBF">
            <w:pPr>
              <w:tabs>
                <w:tab w:val="center" w:pos="130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22:00</w:t>
            </w:r>
            <w:r w:rsidR="00D26EBF">
              <w:rPr>
                <w:rFonts w:ascii="Arial" w:hAnsi="Arial" w:cs="Arial"/>
              </w:rPr>
              <w:tab/>
            </w:r>
          </w:p>
        </w:tc>
        <w:tc>
          <w:tcPr>
            <w:tcW w:w="2830" w:type="dxa"/>
          </w:tcPr>
          <w:p w14:paraId="4A4E487D" w14:textId="7755069F" w:rsidR="00E13C1F" w:rsidRPr="00E13C1F" w:rsidRDefault="00D26E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</w:t>
            </w:r>
            <w:r w:rsidR="00222514">
              <w:rPr>
                <w:rFonts w:ascii="Arial" w:hAnsi="Arial" w:cs="Arial"/>
              </w:rPr>
              <w:t>B y casa de Betina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04E8517B" w:rsidR="00E13C1F" w:rsidRPr="00E13C1F" w:rsidRDefault="00373B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Luis Orellana</w:t>
            </w:r>
            <w:bookmarkStart w:id="0" w:name="_GoBack"/>
            <w:bookmarkEnd w:id="0"/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7670F09E" w14:textId="061D5870" w:rsidR="00E13C1F" w:rsidRPr="00FA3E04" w:rsidRDefault="00222514" w:rsidP="00FA3E0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Alistar el proyecto para la presentación final</w:t>
      </w:r>
      <w:r w:rsidR="00D57439">
        <w:rPr>
          <w:rFonts w:ascii="Arial" w:hAnsi="Arial" w:cs="Arial"/>
        </w:rPr>
        <w:t xml:space="preserve"> </w:t>
      </w: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222514">
        <w:trPr>
          <w:trHeight w:val="1340"/>
        </w:trPr>
        <w:tc>
          <w:tcPr>
            <w:tcW w:w="8488" w:type="dxa"/>
          </w:tcPr>
          <w:p w14:paraId="2ED67F41" w14:textId="4AAEBC4A" w:rsidR="00E13C1F" w:rsidRPr="00222514" w:rsidRDefault="00E13C1F" w:rsidP="008116D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="00424CA6">
              <w:rPr>
                <w:rFonts w:ascii="Arial" w:hAnsi="Arial" w:cs="Arial"/>
                <w:color w:val="000000" w:themeColor="text1"/>
              </w:rPr>
              <w:t>Unity</w:t>
            </w:r>
            <w:r w:rsidR="00563755">
              <w:rPr>
                <w:rFonts w:ascii="Arial" w:hAnsi="Arial" w:cs="Arial"/>
                <w:color w:val="000000" w:themeColor="text1"/>
              </w:rPr>
              <w:t>:</w:t>
            </w:r>
            <w:r w:rsidR="00222514">
              <w:rPr>
                <w:rFonts w:ascii="Arial" w:hAnsi="Arial" w:cs="Arial"/>
                <w:color w:val="000000" w:themeColor="text1"/>
              </w:rPr>
              <w:t xml:space="preserve"> mejorar el entorno y diseño para una mejor aplicación.</w:t>
            </w:r>
          </w:p>
          <w:p w14:paraId="628A8E02" w14:textId="7810C6BC" w:rsidR="00222514" w:rsidRPr="00E13C1F" w:rsidRDefault="00222514" w:rsidP="008116D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Word: realizar informe final demostrando la aplicación de SCRUM en el proyecto y manual de instalación, manual referente del sistema, manual de usuario.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53EB7" w14:textId="77777777" w:rsidR="007E11C2" w:rsidRDefault="007E11C2" w:rsidP="00E13C1F">
      <w:r>
        <w:separator/>
      </w:r>
    </w:p>
  </w:endnote>
  <w:endnote w:type="continuationSeparator" w:id="0">
    <w:p w14:paraId="1D20D32E" w14:textId="77777777" w:rsidR="007E11C2" w:rsidRDefault="007E11C2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3C58F" w14:textId="77777777" w:rsidR="007E11C2" w:rsidRDefault="007E11C2" w:rsidP="00E13C1F">
      <w:r>
        <w:separator/>
      </w:r>
    </w:p>
  </w:footnote>
  <w:footnote w:type="continuationSeparator" w:id="0">
    <w:p w14:paraId="2AE081AA" w14:textId="77777777" w:rsidR="007E11C2" w:rsidRDefault="007E11C2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Header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013AB8C" w:rsidR="008D3787" w:rsidRDefault="00424CA6" w:rsidP="00E13C1F">
          <w:pPr>
            <w:pStyle w:val="Header"/>
            <w:jc w:val="center"/>
          </w:pPr>
          <w:r>
            <w:t>SPRINT 3</w:t>
          </w:r>
        </w:p>
        <w:p w14:paraId="32CC72BE" w14:textId="5B04139A" w:rsidR="00E13C1F" w:rsidRDefault="00E13C1F" w:rsidP="00E13C1F">
          <w:pPr>
            <w:pStyle w:val="Header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222514">
            <w:rPr>
              <w:color w:val="000000" w:themeColor="text1"/>
            </w:rPr>
            <w:t>7</w:t>
          </w:r>
        </w:p>
        <w:p w14:paraId="685AA854" w14:textId="77777777" w:rsidR="00E13C1F" w:rsidRDefault="00802EE1" w:rsidP="00E13C1F">
          <w:pPr>
            <w:pStyle w:val="Header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EE1"/>
    <w:rsid w:val="000614E9"/>
    <w:rsid w:val="000A7ECD"/>
    <w:rsid w:val="000F5DE1"/>
    <w:rsid w:val="001568C8"/>
    <w:rsid w:val="0020601C"/>
    <w:rsid w:val="00222514"/>
    <w:rsid w:val="00235176"/>
    <w:rsid w:val="002D3038"/>
    <w:rsid w:val="00366BE1"/>
    <w:rsid w:val="00373B04"/>
    <w:rsid w:val="00424CA6"/>
    <w:rsid w:val="004709CA"/>
    <w:rsid w:val="004750A5"/>
    <w:rsid w:val="00514497"/>
    <w:rsid w:val="00533078"/>
    <w:rsid w:val="00541D0D"/>
    <w:rsid w:val="00563755"/>
    <w:rsid w:val="006258EF"/>
    <w:rsid w:val="00722142"/>
    <w:rsid w:val="007E11C2"/>
    <w:rsid w:val="00802EE1"/>
    <w:rsid w:val="008116DC"/>
    <w:rsid w:val="008D3787"/>
    <w:rsid w:val="008E43FD"/>
    <w:rsid w:val="009F1BBE"/>
    <w:rsid w:val="009F4DB5"/>
    <w:rsid w:val="00A25175"/>
    <w:rsid w:val="00A94E5C"/>
    <w:rsid w:val="00A96819"/>
    <w:rsid w:val="00B47766"/>
    <w:rsid w:val="00C108B0"/>
    <w:rsid w:val="00C41B24"/>
    <w:rsid w:val="00D17F2E"/>
    <w:rsid w:val="00D26EBF"/>
    <w:rsid w:val="00D373F9"/>
    <w:rsid w:val="00D57439"/>
    <w:rsid w:val="00E13C1F"/>
    <w:rsid w:val="00E4085D"/>
    <w:rsid w:val="00EF1A6D"/>
    <w:rsid w:val="00F67C29"/>
    <w:rsid w:val="00FA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C1F"/>
  </w:style>
  <w:style w:type="paragraph" w:styleId="Footer">
    <w:name w:val="footer"/>
    <w:basedOn w:val="Normal"/>
    <w:link w:val="Foot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C1F"/>
  </w:style>
  <w:style w:type="table" w:styleId="TableGrid">
    <w:name w:val="Table Grid"/>
    <w:basedOn w:val="Table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DATOR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15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andre orellana</cp:lastModifiedBy>
  <cp:revision>3</cp:revision>
  <dcterms:created xsi:type="dcterms:W3CDTF">2019-12-20T13:40:00Z</dcterms:created>
  <dcterms:modified xsi:type="dcterms:W3CDTF">2019-12-21T02:14:00Z</dcterms:modified>
</cp:coreProperties>
</file>