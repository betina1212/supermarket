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E29E" w14:textId="36E08384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2D3038">
        <w:rPr>
          <w:rFonts w:ascii="Arial" w:hAnsi="Arial" w:cs="Arial"/>
          <w:color w:val="000000" w:themeColor="text1"/>
        </w:rPr>
        <w:t>09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3719DF25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0F5DE1">
        <w:rPr>
          <w:rFonts w:ascii="Arial" w:hAnsi="Arial" w:cs="Arial"/>
        </w:rPr>
        <w:t>Gestión de productos (</w:t>
      </w:r>
      <w:proofErr w:type="spellStart"/>
      <w:r w:rsidR="000F5DE1">
        <w:rPr>
          <w:rFonts w:ascii="Arial" w:hAnsi="Arial" w:cs="Arial"/>
        </w:rPr>
        <w:t>desconteo</w:t>
      </w:r>
      <w:proofErr w:type="spellEnd"/>
      <w:r w:rsidR="000F5DE1">
        <w:rPr>
          <w:rFonts w:ascii="Arial" w:hAnsi="Arial" w:cs="Arial"/>
        </w:rPr>
        <w:t>)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FA3E04">
        <w:trPr>
          <w:trHeight w:val="250"/>
        </w:trPr>
        <w:tc>
          <w:tcPr>
            <w:tcW w:w="2829" w:type="dxa"/>
          </w:tcPr>
          <w:p w14:paraId="4F44F386" w14:textId="125C8C8E" w:rsidR="00E13C1F" w:rsidRPr="00E13C1F" w:rsidRDefault="002D3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14:paraId="233F312D" w14:textId="2B48DF71" w:rsidR="00E13C1F" w:rsidRPr="00E13C1F" w:rsidRDefault="002D3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14:paraId="4A4E487D" w14:textId="31A596FE" w:rsidR="00E13C1F" w:rsidRPr="00E13C1F" w:rsidRDefault="002D3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UPB 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6F582F9F" w:rsidR="00E13C1F" w:rsidRPr="00E13C1F" w:rsidRDefault="007A24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  <w:bookmarkStart w:id="0" w:name="_GoBack"/>
            <w:bookmarkEnd w:id="0"/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7670F09E" w14:textId="30335A34" w:rsidR="00E13C1F" w:rsidRPr="00FA3E04" w:rsidRDefault="000F5DE1" w:rsidP="00FA3E0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Creación de stock de productos</w:t>
      </w: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01C26E75" w:rsidR="00E13C1F" w:rsidRPr="00E13C1F" w:rsidRDefault="00E13C1F" w:rsidP="002D303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563755">
              <w:rPr>
                <w:rFonts w:ascii="Arial" w:hAnsi="Arial" w:cs="Arial"/>
                <w:color w:val="000000" w:themeColor="text1"/>
              </w:rPr>
              <w:t xml:space="preserve">Unity: </w:t>
            </w:r>
            <w:r w:rsidR="002D3038">
              <w:rPr>
                <w:rFonts w:ascii="Arial" w:hAnsi="Arial" w:cs="Arial"/>
                <w:color w:val="000000" w:themeColor="text1"/>
              </w:rPr>
              <w:t>los scripts necesarios fueron añadidos al proyecto para la realización de stock.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8504C" w14:textId="77777777" w:rsidR="00605EB6" w:rsidRDefault="00605EB6" w:rsidP="00E13C1F">
      <w:r>
        <w:separator/>
      </w:r>
    </w:p>
  </w:endnote>
  <w:endnote w:type="continuationSeparator" w:id="0">
    <w:p w14:paraId="01045E74" w14:textId="77777777" w:rsidR="00605EB6" w:rsidRDefault="00605EB6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31BF5" w14:textId="77777777" w:rsidR="00605EB6" w:rsidRDefault="00605EB6" w:rsidP="00E13C1F">
      <w:r>
        <w:separator/>
      </w:r>
    </w:p>
  </w:footnote>
  <w:footnote w:type="continuationSeparator" w:id="0">
    <w:p w14:paraId="7ACB4FA5" w14:textId="77777777" w:rsidR="00605EB6" w:rsidRDefault="00605EB6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Header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978F090" w:rsidR="008D3787" w:rsidRDefault="008D3787" w:rsidP="00E13C1F">
          <w:pPr>
            <w:pStyle w:val="Header"/>
            <w:jc w:val="center"/>
          </w:pPr>
          <w:r>
            <w:t>SPRINT 2</w:t>
          </w:r>
        </w:p>
        <w:p w14:paraId="32CC72BE" w14:textId="025D71D5" w:rsidR="00E13C1F" w:rsidRDefault="00E13C1F" w:rsidP="00E13C1F">
          <w:pPr>
            <w:pStyle w:val="Header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2D3038">
            <w:rPr>
              <w:color w:val="000000" w:themeColor="text1"/>
            </w:rPr>
            <w:t>7</w:t>
          </w:r>
        </w:p>
        <w:p w14:paraId="685AA854" w14:textId="77777777" w:rsidR="00E13C1F" w:rsidRDefault="00802EE1" w:rsidP="00E13C1F">
          <w:pPr>
            <w:pStyle w:val="Header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E1"/>
    <w:rsid w:val="000614E9"/>
    <w:rsid w:val="000F5DE1"/>
    <w:rsid w:val="0020601C"/>
    <w:rsid w:val="00235176"/>
    <w:rsid w:val="002D3038"/>
    <w:rsid w:val="00366BE1"/>
    <w:rsid w:val="004709CA"/>
    <w:rsid w:val="004750A5"/>
    <w:rsid w:val="00533078"/>
    <w:rsid w:val="00563755"/>
    <w:rsid w:val="00605EB6"/>
    <w:rsid w:val="006258EF"/>
    <w:rsid w:val="007A242A"/>
    <w:rsid w:val="00802EE1"/>
    <w:rsid w:val="008D3787"/>
    <w:rsid w:val="009F1BBE"/>
    <w:rsid w:val="009F4DB5"/>
    <w:rsid w:val="00A25175"/>
    <w:rsid w:val="00A94E5C"/>
    <w:rsid w:val="00A96819"/>
    <w:rsid w:val="00B47766"/>
    <w:rsid w:val="00C108B0"/>
    <w:rsid w:val="00C41B24"/>
    <w:rsid w:val="00CF6060"/>
    <w:rsid w:val="00D10D00"/>
    <w:rsid w:val="00D17F2E"/>
    <w:rsid w:val="00D373F9"/>
    <w:rsid w:val="00E13C1F"/>
    <w:rsid w:val="00E4085D"/>
    <w:rsid w:val="00EF1A6D"/>
    <w:rsid w:val="00F67C29"/>
    <w:rsid w:val="00F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C1F"/>
  </w:style>
  <w:style w:type="paragraph" w:styleId="Footer">
    <w:name w:val="footer"/>
    <w:basedOn w:val="Normal"/>
    <w:link w:val="Foot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C1F"/>
  </w:style>
  <w:style w:type="table" w:styleId="TableGrid">
    <w:name w:val="Table Grid"/>
    <w:basedOn w:val="Table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DATOR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5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andre orellana</cp:lastModifiedBy>
  <cp:revision>3</cp:revision>
  <dcterms:created xsi:type="dcterms:W3CDTF">2019-12-10T22:46:00Z</dcterms:created>
  <dcterms:modified xsi:type="dcterms:W3CDTF">2019-12-11T13:04:00Z</dcterms:modified>
</cp:coreProperties>
</file>