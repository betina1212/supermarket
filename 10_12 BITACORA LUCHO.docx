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352DF12A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541D0D">
        <w:rPr>
          <w:rFonts w:ascii="Arial" w:hAnsi="Arial" w:cs="Arial"/>
          <w:color w:val="000000" w:themeColor="text1"/>
        </w:rPr>
        <w:t>10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1EFCCDC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0F5DE1">
        <w:rPr>
          <w:rFonts w:ascii="Arial" w:hAnsi="Arial" w:cs="Arial"/>
        </w:rPr>
        <w:t>Gestión</w:t>
      </w:r>
      <w:r w:rsidR="00541D0D">
        <w:rPr>
          <w:rFonts w:ascii="Arial" w:hAnsi="Arial" w:cs="Arial"/>
        </w:rPr>
        <w:t xml:space="preserve"> de productos (stock</w:t>
      </w:r>
      <w:r w:rsidR="000F5DE1">
        <w:rPr>
          <w:rFonts w:ascii="Arial" w:hAnsi="Arial" w:cs="Arial"/>
        </w:rPr>
        <w:t>)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FA3E04">
        <w:trPr>
          <w:trHeight w:val="250"/>
        </w:trPr>
        <w:tc>
          <w:tcPr>
            <w:tcW w:w="2829" w:type="dxa"/>
          </w:tcPr>
          <w:p w14:paraId="4F44F386" w14:textId="125C8C8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14:paraId="233F312D" w14:textId="6FCF2981" w:rsidR="00E13C1F" w:rsidRPr="00E13C1F" w:rsidRDefault="00541D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3313CD3F" w:rsidR="00E13C1F" w:rsidRPr="00E13C1F" w:rsidRDefault="005C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  <w:bookmarkStart w:id="0" w:name="_GoBack"/>
            <w:bookmarkEnd w:id="0"/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30335A34" w:rsidR="00E13C1F" w:rsidRPr="00FA3E04" w:rsidRDefault="000F5DE1" w:rsidP="00FA3E0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Creación de stock de productos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487A171B" w:rsidR="00E13C1F" w:rsidRPr="00E13C1F" w:rsidRDefault="00E13C1F" w:rsidP="002D303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Unity: </w:t>
            </w:r>
            <w:r w:rsidR="002D3038">
              <w:rPr>
                <w:rFonts w:ascii="Arial" w:hAnsi="Arial" w:cs="Arial"/>
                <w:color w:val="000000" w:themeColor="text1"/>
              </w:rPr>
              <w:t xml:space="preserve">los scripts necesarios fueron añadidos al proyecto para la realización </w:t>
            </w:r>
            <w:r w:rsidR="00541D0D">
              <w:rPr>
                <w:rFonts w:ascii="Arial" w:hAnsi="Arial" w:cs="Arial"/>
                <w:color w:val="000000" w:themeColor="text1"/>
              </w:rPr>
              <w:t>de stock y la corrección de errores.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945B9" w14:textId="77777777" w:rsidR="006B77AB" w:rsidRDefault="006B77AB" w:rsidP="00E13C1F">
      <w:r>
        <w:separator/>
      </w:r>
    </w:p>
  </w:endnote>
  <w:endnote w:type="continuationSeparator" w:id="0">
    <w:p w14:paraId="390E748C" w14:textId="77777777" w:rsidR="006B77AB" w:rsidRDefault="006B77AB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F678" w14:textId="77777777" w:rsidR="006B77AB" w:rsidRDefault="006B77AB" w:rsidP="00E13C1F">
      <w:r>
        <w:separator/>
      </w:r>
    </w:p>
  </w:footnote>
  <w:footnote w:type="continuationSeparator" w:id="0">
    <w:p w14:paraId="649F18FF" w14:textId="77777777" w:rsidR="006B77AB" w:rsidRDefault="006B77AB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025D71D5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D3038">
            <w:rPr>
              <w:color w:val="000000" w:themeColor="text1"/>
            </w:rPr>
            <w:t>7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A7ECD"/>
    <w:rsid w:val="000F5DE1"/>
    <w:rsid w:val="0020601C"/>
    <w:rsid w:val="00235176"/>
    <w:rsid w:val="002D3038"/>
    <w:rsid w:val="00366BE1"/>
    <w:rsid w:val="004709CA"/>
    <w:rsid w:val="004750A5"/>
    <w:rsid w:val="00533078"/>
    <w:rsid w:val="00541D0D"/>
    <w:rsid w:val="00563755"/>
    <w:rsid w:val="005C3EED"/>
    <w:rsid w:val="006258EF"/>
    <w:rsid w:val="006B77AB"/>
    <w:rsid w:val="00802EE1"/>
    <w:rsid w:val="008D3787"/>
    <w:rsid w:val="009F1BBE"/>
    <w:rsid w:val="009F4DB5"/>
    <w:rsid w:val="00A14BB7"/>
    <w:rsid w:val="00A25175"/>
    <w:rsid w:val="00A94E5C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2019-12-10T22:52:00Z</dcterms:created>
  <dcterms:modified xsi:type="dcterms:W3CDTF">2019-12-11T13:04:00Z</dcterms:modified>
</cp:coreProperties>
</file>