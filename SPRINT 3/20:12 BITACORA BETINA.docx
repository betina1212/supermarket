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70C57E84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22514">
        <w:rPr>
          <w:rFonts w:ascii="Arial" w:hAnsi="Arial" w:cs="Arial"/>
          <w:color w:val="000000" w:themeColor="text1"/>
        </w:rPr>
        <w:t>20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6B4B6456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222514">
        <w:rPr>
          <w:rFonts w:ascii="Arial" w:hAnsi="Arial" w:cs="Arial"/>
        </w:rPr>
        <w:t>Realizar detalles para la presentación final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4C3D392E" w:rsidR="00E13C1F" w:rsidRPr="00424CA6" w:rsidRDefault="00222514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22:00</w:t>
            </w:r>
            <w:r w:rsidR="00D26EBF"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7755069F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222514">
              <w:rPr>
                <w:rFonts w:ascii="Arial" w:hAnsi="Arial" w:cs="Arial"/>
              </w:rPr>
              <w:t>B y casa de Betina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061D5870" w:rsidR="00E13C1F" w:rsidRPr="00FA3E04" w:rsidRDefault="00222514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Alistar el proyecto para la presentación final</w:t>
      </w:r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222514">
        <w:trPr>
          <w:trHeight w:val="1340"/>
        </w:trPr>
        <w:tc>
          <w:tcPr>
            <w:tcW w:w="8488" w:type="dxa"/>
          </w:tcPr>
          <w:p w14:paraId="2ED67F41" w14:textId="4AAEBC4A" w:rsidR="00E13C1F" w:rsidRPr="00222514" w:rsidRDefault="00E13C1F" w:rsidP="008116D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222514">
              <w:rPr>
                <w:rFonts w:ascii="Arial" w:hAnsi="Arial" w:cs="Arial"/>
                <w:color w:val="000000" w:themeColor="text1"/>
              </w:rPr>
              <w:t xml:space="preserve"> mejorar el entorno y diseño para una mejor aplicación.</w:t>
            </w:r>
            <w:bookmarkStart w:id="0" w:name="_GoBack"/>
            <w:bookmarkEnd w:id="0"/>
          </w:p>
          <w:p w14:paraId="628A8E02" w14:textId="7810C6BC" w:rsidR="00222514" w:rsidRPr="00E13C1F" w:rsidRDefault="00222514" w:rsidP="008116D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Word: realizar informe final demostrando la aplicación de SCRUM en el proyecto y manual de instalación, manual referente del sistema, manual de usuario.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3C38C" w14:textId="77777777" w:rsidR="001568C8" w:rsidRDefault="001568C8" w:rsidP="00E13C1F">
      <w:r>
        <w:separator/>
      </w:r>
    </w:p>
  </w:endnote>
  <w:endnote w:type="continuationSeparator" w:id="0">
    <w:p w14:paraId="09122426" w14:textId="77777777" w:rsidR="001568C8" w:rsidRDefault="001568C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EC09B" w14:textId="77777777" w:rsidR="001568C8" w:rsidRDefault="001568C8" w:rsidP="00E13C1F">
      <w:r>
        <w:separator/>
      </w:r>
    </w:p>
  </w:footnote>
  <w:footnote w:type="continuationSeparator" w:id="0">
    <w:p w14:paraId="26D8E295" w14:textId="77777777" w:rsidR="001568C8" w:rsidRDefault="001568C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5B04139A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22514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1568C8"/>
    <w:rsid w:val="0020601C"/>
    <w:rsid w:val="00222514"/>
    <w:rsid w:val="00235176"/>
    <w:rsid w:val="002D3038"/>
    <w:rsid w:val="00366BE1"/>
    <w:rsid w:val="00424CA6"/>
    <w:rsid w:val="004709CA"/>
    <w:rsid w:val="004750A5"/>
    <w:rsid w:val="00514497"/>
    <w:rsid w:val="00533078"/>
    <w:rsid w:val="00541D0D"/>
    <w:rsid w:val="00563755"/>
    <w:rsid w:val="006258EF"/>
    <w:rsid w:val="00722142"/>
    <w:rsid w:val="00802EE1"/>
    <w:rsid w:val="008116DC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14</TotalTime>
  <Pages>1</Pages>
  <Words>79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2019-12-20T13:40:00Z</dcterms:created>
  <dcterms:modified xsi:type="dcterms:W3CDTF">2019-12-20T13:40:00Z</dcterms:modified>
</cp:coreProperties>
</file>