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28B2D46C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8116DC">
        <w:rPr>
          <w:rFonts w:ascii="Arial" w:hAnsi="Arial" w:cs="Arial"/>
          <w:color w:val="000000" w:themeColor="text1"/>
        </w:rPr>
        <w:t>19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6826C2DE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8116DC">
        <w:rPr>
          <w:rFonts w:ascii="Arial" w:hAnsi="Arial" w:cs="Arial"/>
        </w:rPr>
        <w:t>Realizar compra y pedido</w:t>
      </w:r>
      <w:r w:rsidR="00722142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7AA583E6" w:rsidR="00E13C1F" w:rsidRPr="00424CA6" w:rsidRDefault="008116DC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18:00</w:t>
            </w:r>
            <w:r w:rsidR="00D26EBF"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7063F997" w:rsidR="00E13C1F" w:rsidRPr="00FA3E04" w:rsidRDefault="008116DC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Compra con web </w:t>
      </w:r>
      <w:proofErr w:type="spellStart"/>
      <w:r>
        <w:rPr>
          <w:rFonts w:ascii="Arial" w:hAnsi="Arial" w:cs="Arial"/>
        </w:rPr>
        <w:t>services</w:t>
      </w:r>
      <w:proofErr w:type="spellEnd"/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4EE331D0" w:rsidR="00E13C1F" w:rsidRPr="00E13C1F" w:rsidRDefault="00E13C1F" w:rsidP="008116D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8116DC">
              <w:rPr>
                <w:rFonts w:ascii="Arial" w:hAnsi="Arial" w:cs="Arial"/>
                <w:color w:val="000000" w:themeColor="text1"/>
              </w:rPr>
              <w:t xml:space="preserve"> implementar los scripts necesarios para realizar la gestión de la compra que pueda conectar también con webservices.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62E59" w14:textId="77777777" w:rsidR="00212FD8" w:rsidRDefault="00212FD8" w:rsidP="00E13C1F">
      <w:r>
        <w:separator/>
      </w:r>
    </w:p>
  </w:endnote>
  <w:endnote w:type="continuationSeparator" w:id="0">
    <w:p w14:paraId="5322DA76" w14:textId="77777777" w:rsidR="00212FD8" w:rsidRDefault="00212FD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783AE" w14:textId="77777777" w:rsidR="00212FD8" w:rsidRDefault="00212FD8" w:rsidP="00E13C1F">
      <w:r>
        <w:separator/>
      </w:r>
    </w:p>
  </w:footnote>
  <w:footnote w:type="continuationSeparator" w:id="0">
    <w:p w14:paraId="69303CFE" w14:textId="77777777" w:rsidR="00212FD8" w:rsidRDefault="00212FD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4B04408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8116DC">
            <w:rPr>
              <w:color w:val="000000" w:themeColor="text1"/>
            </w:rPr>
            <w:t>6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20601C"/>
    <w:rsid w:val="00212FD8"/>
    <w:rsid w:val="00235176"/>
    <w:rsid w:val="002D3038"/>
    <w:rsid w:val="00366BE1"/>
    <w:rsid w:val="00424CA6"/>
    <w:rsid w:val="004709CA"/>
    <w:rsid w:val="004750A5"/>
    <w:rsid w:val="00514497"/>
    <w:rsid w:val="00533078"/>
    <w:rsid w:val="00541D0D"/>
    <w:rsid w:val="00563755"/>
    <w:rsid w:val="006258EF"/>
    <w:rsid w:val="00722142"/>
    <w:rsid w:val="00802EE1"/>
    <w:rsid w:val="008116DC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5</TotalTime>
  <Pages>1</Pages>
  <Words>56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2019-12-20T13:26:00Z</dcterms:created>
  <dcterms:modified xsi:type="dcterms:W3CDTF">2019-12-20T13:26:00Z</dcterms:modified>
</cp:coreProperties>
</file>