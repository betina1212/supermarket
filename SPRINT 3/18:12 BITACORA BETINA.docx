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551D9B89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514497">
        <w:rPr>
          <w:rFonts w:ascii="Arial" w:hAnsi="Arial" w:cs="Arial"/>
          <w:color w:val="000000" w:themeColor="text1"/>
        </w:rPr>
        <w:t>18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013B01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514497">
        <w:rPr>
          <w:rFonts w:ascii="Arial" w:hAnsi="Arial" w:cs="Arial"/>
        </w:rPr>
        <w:t>Unión de escenas</w:t>
      </w:r>
      <w:r w:rsidR="00722142">
        <w:rPr>
          <w:rFonts w:ascii="Arial" w:hAnsi="Arial" w:cs="Arial"/>
        </w:rPr>
        <w:t xml:space="preserve">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2F700A62" w:rsidR="00E13C1F" w:rsidRPr="00424CA6" w:rsidRDefault="00D26EBF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16:00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6AE2A98C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5DBAA33B" w:rsidR="00E13C1F" w:rsidRPr="00FA3E04" w:rsidRDefault="00514497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Unir escenas que estaban en diferentes proyectos</w:t>
      </w:r>
      <w:r w:rsidR="00D57439">
        <w:rPr>
          <w:rFonts w:ascii="Arial" w:hAnsi="Arial" w:cs="Arial"/>
        </w:rPr>
        <w:t xml:space="preserve"> 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2ED2234D" w:rsidR="00E13C1F" w:rsidRPr="00E13C1F" w:rsidRDefault="00E13C1F" w:rsidP="0051449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>:</w:t>
            </w:r>
            <w:r w:rsidR="00514497">
              <w:rPr>
                <w:rFonts w:ascii="Arial" w:hAnsi="Arial" w:cs="Arial"/>
                <w:color w:val="000000" w:themeColor="text1"/>
              </w:rPr>
              <w:t xml:space="preserve"> como habíamos trabajado antes en diferentes proyectos para intentar primero y ahora unimos esas escenas</w:t>
            </w:r>
            <w:bookmarkStart w:id="0" w:name="_GoBack"/>
            <w:bookmarkEnd w:id="0"/>
            <w:r w:rsidR="00722142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0AAE7" w14:textId="77777777" w:rsidR="0003392B" w:rsidRDefault="0003392B" w:rsidP="00E13C1F">
      <w:r>
        <w:separator/>
      </w:r>
    </w:p>
  </w:endnote>
  <w:endnote w:type="continuationSeparator" w:id="0">
    <w:p w14:paraId="379CB969" w14:textId="77777777" w:rsidR="0003392B" w:rsidRDefault="0003392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2E667" w14:textId="77777777" w:rsidR="0003392B" w:rsidRDefault="0003392B" w:rsidP="00E13C1F">
      <w:r>
        <w:separator/>
      </w:r>
    </w:p>
  </w:footnote>
  <w:footnote w:type="continuationSeparator" w:id="0">
    <w:p w14:paraId="39EF3B84" w14:textId="77777777" w:rsidR="0003392B" w:rsidRDefault="0003392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5F68A612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514497">
            <w:rPr>
              <w:color w:val="000000" w:themeColor="text1"/>
            </w:rPr>
            <w:t>5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3392B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14497"/>
    <w:rsid w:val="00533078"/>
    <w:rsid w:val="00541D0D"/>
    <w:rsid w:val="00563755"/>
    <w:rsid w:val="006258EF"/>
    <w:rsid w:val="00722142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3</TotalTime>
  <Pages>1</Pages>
  <Words>56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2019-12-20T13:13:00Z</dcterms:created>
  <dcterms:modified xsi:type="dcterms:W3CDTF">2019-12-20T13:13:00Z</dcterms:modified>
</cp:coreProperties>
</file>