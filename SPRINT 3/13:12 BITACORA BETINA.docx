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0C35954A" w:rsidR="00F25A7D" w:rsidRPr="00E13C1F" w:rsidRDefault="00E13C1F">
      <w:pPr>
        <w:rPr>
          <w:rFonts w:ascii="Arial" w:hAnsi="Arial" w:cs="Arial"/>
        </w:rPr>
      </w:pPr>
      <w:bookmarkStart w:id="0" w:name="_GoBack"/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424CA6">
        <w:rPr>
          <w:rFonts w:ascii="Arial" w:hAnsi="Arial" w:cs="Arial"/>
          <w:color w:val="000000" w:themeColor="text1"/>
        </w:rPr>
        <w:t>13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bookmarkEnd w:id="0"/>
    <w:p w14:paraId="23D18FEE" w14:textId="63A9B47F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424CA6">
        <w:rPr>
          <w:rFonts w:ascii="Arial" w:hAnsi="Arial" w:cs="Arial"/>
        </w:rPr>
        <w:t xml:space="preserve">Conectar web </w:t>
      </w:r>
      <w:proofErr w:type="spellStart"/>
      <w:r w:rsidR="00424CA6">
        <w:rPr>
          <w:rFonts w:ascii="Arial" w:hAnsi="Arial" w:cs="Arial"/>
        </w:rPr>
        <w:t>services</w:t>
      </w:r>
      <w:proofErr w:type="spellEnd"/>
      <w:r w:rsidR="00424CA6">
        <w:rPr>
          <w:rFonts w:ascii="Arial" w:hAnsi="Arial" w:cs="Arial"/>
        </w:rPr>
        <w:t xml:space="preserve"> con el grupo de gestión del proyecto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424CA6">
        <w:trPr>
          <w:trHeight w:val="250"/>
        </w:trPr>
        <w:tc>
          <w:tcPr>
            <w:tcW w:w="2829" w:type="dxa"/>
          </w:tcPr>
          <w:p w14:paraId="4F44F386" w14:textId="125C8C8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14:paraId="233F312D" w14:textId="294E35B4" w:rsidR="00E13C1F" w:rsidRPr="00424CA6" w:rsidRDefault="00424CA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  <w:lang w:val="en-US"/>
              </w:rPr>
              <w:t>:15</w:t>
            </w:r>
          </w:p>
        </w:tc>
        <w:tc>
          <w:tcPr>
            <w:tcW w:w="2830" w:type="dxa"/>
          </w:tcPr>
          <w:p w14:paraId="4A4E487D" w14:textId="31A596F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16A4A16A" w:rsidR="00E13C1F" w:rsidRPr="00FA3E04" w:rsidRDefault="00424CA6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</w:t>
      </w:r>
      <w:proofErr w:type="spellStart"/>
      <w:r>
        <w:rPr>
          <w:rFonts w:ascii="Arial" w:hAnsi="Arial" w:cs="Arial"/>
        </w:rPr>
        <w:t>services</w:t>
      </w:r>
      <w:proofErr w:type="spellEnd"/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0020A08D" w:rsidR="00E13C1F" w:rsidRPr="00E13C1F" w:rsidRDefault="00E13C1F" w:rsidP="00424CA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 xml:space="preserve">los scripts necesarios fueron añadidos al proyecto para la realización </w:t>
            </w:r>
            <w:r w:rsidR="00541D0D">
              <w:rPr>
                <w:rFonts w:ascii="Arial" w:hAnsi="Arial" w:cs="Arial"/>
                <w:color w:val="000000" w:themeColor="text1"/>
              </w:rPr>
              <w:t>de</w:t>
            </w:r>
            <w:r w:rsidR="008E43F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 xml:space="preserve">la conexión de web </w:t>
            </w:r>
            <w:proofErr w:type="spellStart"/>
            <w:r w:rsidR="00424CA6">
              <w:rPr>
                <w:rFonts w:ascii="Arial" w:hAnsi="Arial" w:cs="Arial"/>
                <w:color w:val="000000" w:themeColor="text1"/>
              </w:rPr>
              <w:t>services</w:t>
            </w:r>
            <w:proofErr w:type="spellEnd"/>
            <w:r w:rsidR="00424CA6">
              <w:rPr>
                <w:rFonts w:ascii="Arial" w:hAnsi="Arial" w:cs="Arial"/>
                <w:color w:val="000000" w:themeColor="text1"/>
              </w:rPr>
              <w:t xml:space="preserve"> con el grupo de gesti</w:t>
            </w:r>
            <w:r w:rsidR="00424CA6">
              <w:rPr>
                <w:rFonts w:ascii="Arial" w:hAnsi="Arial" w:cs="Arial"/>
              </w:rPr>
              <w:t>ó</w:t>
            </w:r>
            <w:r w:rsidR="00424CA6">
              <w:rPr>
                <w:rFonts w:ascii="Arial" w:hAnsi="Arial" w:cs="Arial"/>
                <w:color w:val="000000" w:themeColor="text1"/>
              </w:rPr>
              <w:t>n</w:t>
            </w:r>
            <w:r w:rsidR="00541D0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F30C5" w14:textId="77777777" w:rsidR="00FC742B" w:rsidRDefault="00FC742B" w:rsidP="00E13C1F">
      <w:r>
        <w:separator/>
      </w:r>
    </w:p>
  </w:endnote>
  <w:endnote w:type="continuationSeparator" w:id="0">
    <w:p w14:paraId="06153D1E" w14:textId="77777777" w:rsidR="00FC742B" w:rsidRDefault="00FC742B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B6F62" w14:textId="77777777" w:rsidR="00FC742B" w:rsidRDefault="00FC742B" w:rsidP="00E13C1F">
      <w:r>
        <w:separator/>
      </w:r>
    </w:p>
  </w:footnote>
  <w:footnote w:type="continuationSeparator" w:id="0">
    <w:p w14:paraId="523F220C" w14:textId="77777777" w:rsidR="00FC742B" w:rsidRDefault="00FC742B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Encabezado"/>
            <w:jc w:val="center"/>
          </w:pPr>
          <w:r>
            <w:t>SPRINT 3</w:t>
          </w:r>
        </w:p>
        <w:p w14:paraId="32CC72BE" w14:textId="658E6C3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424CA6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0A7ECD"/>
    <w:rsid w:val="000F5DE1"/>
    <w:rsid w:val="0020601C"/>
    <w:rsid w:val="00235176"/>
    <w:rsid w:val="002D3038"/>
    <w:rsid w:val="00366BE1"/>
    <w:rsid w:val="00424CA6"/>
    <w:rsid w:val="004709CA"/>
    <w:rsid w:val="004750A5"/>
    <w:rsid w:val="00533078"/>
    <w:rsid w:val="00541D0D"/>
    <w:rsid w:val="00563755"/>
    <w:rsid w:val="006258EF"/>
    <w:rsid w:val="00802EE1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  <w:rsid w:val="00FA3E04"/>
    <w:rsid w:val="00FC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8</TotalTime>
  <Pages>1</Pages>
  <Words>60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3</cp:revision>
  <dcterms:created xsi:type="dcterms:W3CDTF">2019-12-19T14:48:00Z</dcterms:created>
  <dcterms:modified xsi:type="dcterms:W3CDTF">2019-12-19T14:49:00Z</dcterms:modified>
</cp:coreProperties>
</file>