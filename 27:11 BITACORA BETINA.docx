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75399815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9F1BBE">
        <w:rPr>
          <w:rFonts w:ascii="Arial" w:hAnsi="Arial" w:cs="Arial"/>
          <w:color w:val="000000" w:themeColor="text1"/>
        </w:rPr>
        <w:t>27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07D0E14C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9F1BBE">
        <w:rPr>
          <w:rFonts w:ascii="Arial" w:hAnsi="Arial" w:cs="Arial"/>
        </w:rPr>
        <w:t>Dar movilidad al carrito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9F1BBE">
        <w:trPr>
          <w:trHeight w:val="250"/>
        </w:trPr>
        <w:tc>
          <w:tcPr>
            <w:tcW w:w="2829" w:type="dxa"/>
          </w:tcPr>
          <w:p w14:paraId="4F44F386" w14:textId="59AC6107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F1BBE">
              <w:rPr>
                <w:rFonts w:ascii="Arial" w:hAnsi="Arial" w:cs="Arial"/>
              </w:rPr>
              <w:t>7:00</w:t>
            </w:r>
          </w:p>
        </w:tc>
        <w:tc>
          <w:tcPr>
            <w:tcW w:w="2829" w:type="dxa"/>
          </w:tcPr>
          <w:p w14:paraId="233F312D" w14:textId="79372C2B" w:rsidR="00E13C1F" w:rsidRPr="00E13C1F" w:rsidRDefault="009F1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2830" w:type="dxa"/>
          </w:tcPr>
          <w:p w14:paraId="4A4E487D" w14:textId="6E632736" w:rsidR="00E13C1F" w:rsidRPr="00E13C1F" w:rsidRDefault="009F1BB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Capresso</w:t>
            </w:r>
            <w:proofErr w:type="spellEnd"/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3D892AFA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563755">
        <w:rPr>
          <w:rFonts w:ascii="Arial" w:hAnsi="Arial" w:cs="Arial"/>
        </w:rPr>
        <w:t xml:space="preserve">Lograr que el </w:t>
      </w:r>
      <w:r w:rsidR="009F1BBE">
        <w:rPr>
          <w:rFonts w:ascii="Arial" w:hAnsi="Arial" w:cs="Arial"/>
        </w:rPr>
        <w:t>carrito pueda moverse por los pasillos del supermercado.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70940C95" w:rsidR="00E13C1F" w:rsidRPr="00E13C1F" w:rsidRDefault="00E13C1F" w:rsidP="0056375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>: siguiendo tutorial</w:t>
            </w:r>
            <w:r w:rsidR="009F1BBE">
              <w:rPr>
                <w:rFonts w:ascii="Arial" w:hAnsi="Arial" w:cs="Arial"/>
                <w:color w:val="000000" w:themeColor="text1"/>
              </w:rPr>
              <w:t>es en YouTube, no encontré la solución para poder lograr el objetivo.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300E6" w14:textId="77777777" w:rsidR="009E767C" w:rsidRDefault="009E767C" w:rsidP="00E13C1F">
      <w:r>
        <w:separator/>
      </w:r>
    </w:p>
  </w:endnote>
  <w:endnote w:type="continuationSeparator" w:id="0">
    <w:p w14:paraId="2805F693" w14:textId="77777777" w:rsidR="009E767C" w:rsidRDefault="009E767C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5E197" w14:textId="77777777" w:rsidR="009E767C" w:rsidRDefault="009E767C" w:rsidP="00E13C1F">
      <w:r>
        <w:separator/>
      </w:r>
    </w:p>
  </w:footnote>
  <w:footnote w:type="continuationSeparator" w:id="0">
    <w:p w14:paraId="523665AD" w14:textId="77777777" w:rsidR="009E767C" w:rsidRDefault="009E767C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366BE1"/>
    <w:rsid w:val="004709CA"/>
    <w:rsid w:val="00533078"/>
    <w:rsid w:val="00563755"/>
    <w:rsid w:val="006258EF"/>
    <w:rsid w:val="00802EE1"/>
    <w:rsid w:val="009E767C"/>
    <w:rsid w:val="009F1BBE"/>
    <w:rsid w:val="009F4DB5"/>
    <w:rsid w:val="00B47766"/>
    <w:rsid w:val="00C41B24"/>
    <w:rsid w:val="00D373F9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3</TotalTime>
  <Pages>1</Pages>
  <Words>59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2019-11-30T04:19:00Z</dcterms:created>
  <dcterms:modified xsi:type="dcterms:W3CDTF">2019-11-30T04:19:00Z</dcterms:modified>
</cp:coreProperties>
</file>