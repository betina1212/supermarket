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4B2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9A61E0">
        <w:rPr>
          <w:rFonts w:ascii="Arial" w:hAnsi="Arial" w:cs="Arial"/>
          <w:color w:val="FF0000"/>
        </w:rPr>
        <w:t>13</w:t>
      </w:r>
      <w:r w:rsidR="00666CC4">
        <w:rPr>
          <w:rFonts w:ascii="Arial" w:hAnsi="Arial" w:cs="Arial"/>
          <w:color w:val="FF0000"/>
        </w:rPr>
        <w:t>/12</w:t>
      </w:r>
      <w:r w:rsidRPr="00E13C1F">
        <w:rPr>
          <w:rFonts w:ascii="Arial" w:hAnsi="Arial" w:cs="Arial"/>
          <w:color w:val="FF0000"/>
        </w:rPr>
        <w:t>/2019</w:t>
      </w:r>
    </w:p>
    <w:p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9B776D">
        <w:rPr>
          <w:rFonts w:ascii="Arial" w:hAnsi="Arial" w:cs="Arial"/>
          <w:b/>
        </w:rPr>
        <w:t>Inicio de sesión funcionando usando la base de datos del equipo de gestión</w:t>
      </w:r>
    </w:p>
    <w:p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:rsidTr="00E13C1F">
        <w:tc>
          <w:tcPr>
            <w:tcW w:w="2829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:rsidTr="00E13C1F">
        <w:tc>
          <w:tcPr>
            <w:tcW w:w="2829" w:type="dxa"/>
          </w:tcPr>
          <w:p w:rsidR="00E13C1F" w:rsidRPr="00E13C1F" w:rsidRDefault="00BF24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E13C1F" w:rsidRPr="00E13C1F" w:rsidRDefault="00BF24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E13C1F" w:rsidRPr="00E13C1F" w:rsidRDefault="00BF24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</w:tbl>
    <w:p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:rsidTr="00E13C1F">
        <w:tc>
          <w:tcPr>
            <w:tcW w:w="4244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:rsidTr="00E13C1F">
        <w:tc>
          <w:tcPr>
            <w:tcW w:w="4244" w:type="dxa"/>
          </w:tcPr>
          <w:p w:rsidR="00E13C1F" w:rsidRPr="00E13C1F" w:rsidRDefault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E13C1F" w:rsidRPr="00E13C1F" w:rsidRDefault="009A6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E13C1F" w:rsidRPr="00E13C1F" w:rsidTr="00E13C1F">
        <w:trPr>
          <w:trHeight w:val="348"/>
        </w:trPr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</w:tr>
      <w:tr w:rsidR="00E13C1F" w:rsidRPr="00E13C1F" w:rsidTr="00E13C1F">
        <w:trPr>
          <w:trHeight w:val="348"/>
        </w:trPr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</w:tr>
      <w:tr w:rsidR="00E13C1F" w:rsidRPr="00E13C1F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E13C1F" w:rsidRPr="00E13C1F" w:rsidTr="00E13C1F">
        <w:trPr>
          <w:trHeight w:val="334"/>
        </w:trPr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</w:tr>
      <w:tr w:rsidR="00E13C1F" w:rsidRPr="00E13C1F" w:rsidTr="00E13C1F">
        <w:trPr>
          <w:trHeight w:val="222"/>
        </w:trPr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</w:tr>
    </w:tbl>
    <w:p w:rsidR="00E13C1F" w:rsidRPr="00E13C1F" w:rsidRDefault="00E13C1F">
      <w:pPr>
        <w:rPr>
          <w:rFonts w:ascii="Arial" w:hAnsi="Arial" w:cs="Arial"/>
        </w:rPr>
      </w:pPr>
    </w:p>
    <w:p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E13C1F" w:rsidRPr="00BF24B2" w:rsidRDefault="00E13C1F" w:rsidP="00E13C1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F24B2" w:rsidRPr="00BF24B2" w:rsidRDefault="009B776D" w:rsidP="00BF24B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Inicio de sesión con web services</w:t>
      </w:r>
    </w:p>
    <w:p w:rsidR="00E13C1F" w:rsidRPr="00E13C1F" w:rsidRDefault="00E13C1F" w:rsidP="00E13C1F">
      <w:pPr>
        <w:rPr>
          <w:rFonts w:ascii="Arial" w:hAnsi="Arial" w:cs="Arial"/>
        </w:rPr>
      </w:pPr>
    </w:p>
    <w:p w:rsidR="00E13C1F" w:rsidRPr="00E13C1F" w:rsidRDefault="00E13C1F" w:rsidP="00E13C1F">
      <w:pPr>
        <w:rPr>
          <w:rFonts w:ascii="Arial" w:hAnsi="Arial" w:cs="Arial"/>
        </w:rPr>
      </w:pPr>
    </w:p>
    <w:p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:rsidTr="00E13C1F">
        <w:tc>
          <w:tcPr>
            <w:tcW w:w="8488" w:type="dxa"/>
          </w:tcPr>
          <w:p w:rsidR="00E13C1F" w:rsidRPr="00E13C1F" w:rsidRDefault="00E13C1F" w:rsidP="00E13C1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E13C1F" w:rsidRPr="00E13C1F" w:rsidTr="00E13C1F">
        <w:tc>
          <w:tcPr>
            <w:tcW w:w="8488" w:type="dxa"/>
          </w:tcPr>
          <w:p w:rsidR="00E13C1F" w:rsidRPr="00144C91" w:rsidRDefault="009A61E0" w:rsidP="00E13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y añadir los scripts necesarios para realizar los servicios de web para en si obtener y generar datos para los demás grupos.</w:t>
            </w:r>
          </w:p>
        </w:tc>
      </w:tr>
    </w:tbl>
    <w:p w:rsidR="00B758BB" w:rsidRDefault="00B758BB" w:rsidP="00E13C1F">
      <w:pPr>
        <w:rPr>
          <w:rFonts w:ascii="Arial" w:hAnsi="Arial" w:cs="Arial"/>
          <w:b/>
        </w:rPr>
      </w:pPr>
    </w:p>
    <w:p w:rsidR="00B758BB" w:rsidRDefault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 w:rsidR="009A61E0">
        <w:rPr>
          <w:rFonts w:ascii="Arial" w:hAnsi="Arial" w:cs="Arial"/>
          <w:color w:val="FF0000"/>
        </w:rPr>
        <w:t>14</w:t>
      </w:r>
      <w:r w:rsidR="00666CC4">
        <w:rPr>
          <w:rFonts w:ascii="Arial" w:hAnsi="Arial" w:cs="Arial"/>
          <w:color w:val="FF0000"/>
        </w:rPr>
        <w:t>/12</w:t>
      </w:r>
      <w:r w:rsidRPr="00E13C1F">
        <w:rPr>
          <w:rFonts w:ascii="Arial" w:hAnsi="Arial" w:cs="Arial"/>
          <w:color w:val="FF0000"/>
        </w:rPr>
        <w:t>/2019</w:t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 xml:space="preserve">OBJETIVO: </w:t>
      </w:r>
      <w:r w:rsidR="009B776D">
        <w:rPr>
          <w:rFonts w:ascii="Arial" w:hAnsi="Arial" w:cs="Arial"/>
          <w:b/>
        </w:rPr>
        <w:t>Inicio de sesión funcionando usando la base de datos del equipo de gestión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9A61E0" w:rsidRPr="00E13C1F" w:rsidTr="002317D9"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9A61E0" w:rsidRPr="00E13C1F" w:rsidTr="002317D9">
        <w:trPr>
          <w:trHeight w:val="348"/>
        </w:trPr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</w:p>
        </w:tc>
      </w:tr>
      <w:tr w:rsidR="009A61E0" w:rsidRPr="00E13C1F" w:rsidTr="002317D9">
        <w:trPr>
          <w:trHeight w:val="348"/>
        </w:trPr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</w:p>
        </w:tc>
      </w:tr>
      <w:tr w:rsidR="009A61E0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9A61E0" w:rsidRPr="00E13C1F" w:rsidRDefault="009A61E0" w:rsidP="009A61E0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9A61E0" w:rsidRPr="00E13C1F" w:rsidTr="002317D9">
        <w:trPr>
          <w:trHeight w:val="334"/>
        </w:trPr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</w:p>
        </w:tc>
      </w:tr>
      <w:tr w:rsidR="009A61E0" w:rsidRPr="00E13C1F" w:rsidTr="002317D9">
        <w:trPr>
          <w:trHeight w:val="222"/>
        </w:trPr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2466CD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2466CD" w:rsidRDefault="009A61E0" w:rsidP="002466C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Inicio de sesión con web services</w:t>
      </w:r>
    </w:p>
    <w:p w:rsidR="002466CD" w:rsidRPr="00BF24B2" w:rsidRDefault="002466CD" w:rsidP="002466CD">
      <w:pPr>
        <w:pStyle w:val="Prrafodelista"/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EA269F" w:rsidRPr="00E13C1F" w:rsidTr="002317D9">
        <w:tc>
          <w:tcPr>
            <w:tcW w:w="8488" w:type="dxa"/>
          </w:tcPr>
          <w:p w:rsidR="00EA269F" w:rsidRDefault="009A61E0" w:rsidP="002317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Probar los scripts de inicio de sesión con web services para poder recibir datos </w:t>
            </w:r>
            <w:r w:rsidR="009B776D">
              <w:rPr>
                <w:rFonts w:ascii="Arial" w:hAnsi="Arial" w:cs="Arial"/>
                <w:color w:val="000000"/>
              </w:rPr>
              <w:t>como ser usuario y contraseña</w:t>
            </w:r>
            <w:r w:rsidR="007C6F62">
              <w:rPr>
                <w:rFonts w:ascii="Arial" w:hAnsi="Arial" w:cs="Arial"/>
                <w:color w:val="000000"/>
              </w:rPr>
              <w:t xml:space="preserve"> para poder lograr el inicio en el inicio de sesión.</w:t>
            </w: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 w:rsidR="009A61E0">
        <w:rPr>
          <w:rFonts w:ascii="Arial" w:hAnsi="Arial" w:cs="Arial"/>
          <w:color w:val="FF0000"/>
        </w:rPr>
        <w:t>16</w:t>
      </w:r>
      <w:r w:rsidR="00666CC4">
        <w:rPr>
          <w:rFonts w:ascii="Arial" w:hAnsi="Arial" w:cs="Arial"/>
          <w:color w:val="FF0000"/>
        </w:rPr>
        <w:t>/12</w:t>
      </w:r>
      <w:r w:rsidRPr="00E13C1F">
        <w:rPr>
          <w:rFonts w:ascii="Arial" w:hAnsi="Arial" w:cs="Arial"/>
          <w:color w:val="FF0000"/>
        </w:rPr>
        <w:t>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9B776D">
        <w:rPr>
          <w:rFonts w:ascii="Arial" w:hAnsi="Arial" w:cs="Arial"/>
          <w:b/>
        </w:rPr>
        <w:t>Get de productos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31040C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Virtual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9A61E0" w:rsidRPr="00E13C1F" w:rsidTr="002317D9"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9A61E0" w:rsidRPr="00E13C1F" w:rsidTr="002317D9">
        <w:trPr>
          <w:trHeight w:val="348"/>
        </w:trPr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</w:p>
        </w:tc>
      </w:tr>
      <w:tr w:rsidR="009A61E0" w:rsidRPr="00E13C1F" w:rsidTr="002317D9">
        <w:trPr>
          <w:trHeight w:val="348"/>
        </w:trPr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</w:p>
        </w:tc>
      </w:tr>
      <w:tr w:rsidR="009A61E0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9A61E0" w:rsidRPr="00E13C1F" w:rsidRDefault="009A61E0" w:rsidP="009A61E0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9A61E0" w:rsidRPr="00E13C1F" w:rsidTr="002317D9">
        <w:trPr>
          <w:trHeight w:val="334"/>
        </w:trPr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</w:p>
        </w:tc>
      </w:tr>
      <w:tr w:rsidR="009A61E0" w:rsidRPr="00E13C1F" w:rsidTr="002317D9">
        <w:trPr>
          <w:trHeight w:val="222"/>
        </w:trPr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2466CD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758BB" w:rsidRPr="00E13C1F" w:rsidRDefault="009B776D" w:rsidP="00656A8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Trabajo de productos con web services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466CD">
        <w:trPr>
          <w:trHeight w:val="158"/>
        </w:trPr>
        <w:tc>
          <w:tcPr>
            <w:tcW w:w="8488" w:type="dxa"/>
          </w:tcPr>
          <w:p w:rsidR="00B758BB" w:rsidRPr="00EA269F" w:rsidRDefault="009B776D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Trabajar y crear los web services necesarios para lograr recibir la información necesaria del equipo de gestión en relación a los productos mediante un archivo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 w:rsidR="009A61E0">
        <w:rPr>
          <w:rFonts w:ascii="Arial" w:hAnsi="Arial" w:cs="Arial"/>
          <w:color w:val="FF0000"/>
        </w:rPr>
        <w:t>17</w:t>
      </w:r>
      <w:r w:rsidR="00666CC4">
        <w:rPr>
          <w:rFonts w:ascii="Arial" w:hAnsi="Arial" w:cs="Arial"/>
          <w:color w:val="FF0000"/>
        </w:rPr>
        <w:t>/12</w:t>
      </w:r>
      <w:r w:rsidRPr="00E13C1F">
        <w:rPr>
          <w:rFonts w:ascii="Arial" w:hAnsi="Arial" w:cs="Arial"/>
          <w:color w:val="FF0000"/>
        </w:rPr>
        <w:t>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FE524C">
        <w:rPr>
          <w:rFonts w:ascii="Arial" w:hAnsi="Arial" w:cs="Arial"/>
          <w:b/>
        </w:rPr>
        <w:t>Get de productos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2264B9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:rsidR="00B758BB" w:rsidRPr="00E13C1F" w:rsidRDefault="002264B9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2264B9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9A61E0" w:rsidRPr="00E13C1F" w:rsidTr="002317D9"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EA269F" w:rsidRPr="00E13C1F" w:rsidRDefault="00EA269F" w:rsidP="00EA269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EA269F" w:rsidRPr="00E13C1F" w:rsidTr="002317D9">
        <w:trPr>
          <w:trHeight w:val="334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222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F24B2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461CF6" w:rsidRPr="00461CF6" w:rsidRDefault="00461CF6" w:rsidP="00461CF6">
      <w:pPr>
        <w:ind w:left="360"/>
        <w:rPr>
          <w:rFonts w:ascii="Arial" w:hAnsi="Arial" w:cs="Arial"/>
        </w:rPr>
      </w:pPr>
      <w:r w:rsidRPr="00461CF6">
        <w:rPr>
          <w:rFonts w:ascii="Arial" w:hAnsi="Arial" w:cs="Arial"/>
        </w:rPr>
        <w:t>Trabajo de productos con web services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656A82" w:rsidRPr="00E13C1F" w:rsidTr="002317D9">
        <w:tc>
          <w:tcPr>
            <w:tcW w:w="8488" w:type="dxa"/>
          </w:tcPr>
          <w:p w:rsidR="00656A82" w:rsidRPr="00EA269F" w:rsidRDefault="00461CF6" w:rsidP="00656A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Trabajar y crear los web services necesarios para lograr recibir la información necesaria del equipo de gestión en relación a los productos mediante un archivo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</w:p>
        </w:tc>
      </w:tr>
      <w:tr w:rsidR="00461CF6" w:rsidRPr="00E13C1F" w:rsidTr="002317D9">
        <w:tc>
          <w:tcPr>
            <w:tcW w:w="8488" w:type="dxa"/>
          </w:tcPr>
          <w:p w:rsidR="00461CF6" w:rsidRDefault="00461CF6" w:rsidP="00656A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Empezar a crear scripts para enviar mediante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 xml:space="preserve"> los datos necesarios para la compra</w:t>
            </w: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 w:rsidR="009A61E0">
        <w:rPr>
          <w:rFonts w:ascii="Arial" w:hAnsi="Arial" w:cs="Arial"/>
          <w:color w:val="FF0000"/>
        </w:rPr>
        <w:t>18</w:t>
      </w:r>
      <w:r w:rsidR="00666CC4">
        <w:rPr>
          <w:rFonts w:ascii="Arial" w:hAnsi="Arial" w:cs="Arial"/>
          <w:color w:val="FF0000"/>
        </w:rPr>
        <w:t>/12</w:t>
      </w:r>
      <w:r w:rsidRPr="00E13C1F">
        <w:rPr>
          <w:rFonts w:ascii="Arial" w:hAnsi="Arial" w:cs="Arial"/>
          <w:color w:val="FF0000"/>
        </w:rPr>
        <w:t>/2019</w:t>
      </w:r>
    </w:p>
    <w:p w:rsidR="00B758BB" w:rsidRPr="00E13C1F" w:rsidRDefault="004D17BF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OBJETIVO: Compra con web services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2264B9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:rsidR="00B758BB" w:rsidRPr="00E13C1F" w:rsidRDefault="002264B9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2264B9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9A61E0" w:rsidRPr="00E13C1F" w:rsidTr="002317D9"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EA269F" w:rsidRPr="00E13C1F" w:rsidRDefault="00EA269F" w:rsidP="00EA269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EA269F" w:rsidRPr="00E13C1F" w:rsidTr="002317D9">
        <w:trPr>
          <w:trHeight w:val="334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222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31040C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31040C" w:rsidRPr="0031040C" w:rsidRDefault="009256D5" w:rsidP="0031040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Compra con web services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7D78F3" w:rsidRDefault="009256D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Complementar los scripts necesarios para el post de compra al equipo de gestión.</w:t>
            </w: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 w:rsidR="009A61E0">
        <w:rPr>
          <w:rFonts w:ascii="Arial" w:hAnsi="Arial" w:cs="Arial"/>
          <w:color w:val="FF0000"/>
        </w:rPr>
        <w:t>19</w:t>
      </w:r>
      <w:r w:rsidR="00666CC4">
        <w:rPr>
          <w:rFonts w:ascii="Arial" w:hAnsi="Arial" w:cs="Arial"/>
          <w:color w:val="FF0000"/>
        </w:rPr>
        <w:t>/12</w:t>
      </w:r>
      <w:r w:rsidRPr="00E13C1F">
        <w:rPr>
          <w:rFonts w:ascii="Arial" w:hAnsi="Arial" w:cs="Arial"/>
          <w:color w:val="FF0000"/>
        </w:rPr>
        <w:t>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9256D5">
        <w:rPr>
          <w:rFonts w:ascii="Arial" w:hAnsi="Arial" w:cs="Arial"/>
          <w:b/>
        </w:rPr>
        <w:t>Post y get entre equipos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  <w:tr w:rsidR="007D78F3" w:rsidRPr="00E13C1F" w:rsidTr="007D78F3">
        <w:trPr>
          <w:trHeight w:val="470"/>
        </w:trPr>
        <w:tc>
          <w:tcPr>
            <w:tcW w:w="2829" w:type="dxa"/>
          </w:tcPr>
          <w:p w:rsidR="007D78F3" w:rsidRDefault="007D78F3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4:00</w:t>
            </w:r>
          </w:p>
        </w:tc>
        <w:tc>
          <w:tcPr>
            <w:tcW w:w="2829" w:type="dxa"/>
          </w:tcPr>
          <w:p w:rsidR="007D78F3" w:rsidRDefault="002264B9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7D78F3">
              <w:rPr>
                <w:rFonts w:ascii="Arial" w:hAnsi="Arial" w:cs="Arial"/>
              </w:rPr>
              <w:t>:00</w:t>
            </w:r>
          </w:p>
        </w:tc>
        <w:tc>
          <w:tcPr>
            <w:tcW w:w="2830" w:type="dxa"/>
          </w:tcPr>
          <w:p w:rsidR="007D78F3" w:rsidRDefault="007D78F3" w:rsidP="002317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Casa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9A61E0" w:rsidRPr="00E13C1F" w:rsidTr="002317D9"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9A61E0" w:rsidRPr="00E13C1F" w:rsidTr="002317D9">
        <w:trPr>
          <w:trHeight w:val="348"/>
        </w:trPr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</w:p>
        </w:tc>
      </w:tr>
      <w:tr w:rsidR="009A61E0" w:rsidRPr="00E13C1F" w:rsidTr="002317D9">
        <w:trPr>
          <w:trHeight w:val="348"/>
        </w:trPr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</w:p>
        </w:tc>
      </w:tr>
      <w:tr w:rsidR="009A61E0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9A61E0" w:rsidRPr="00E13C1F" w:rsidRDefault="009A61E0" w:rsidP="009A61E0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9A61E0" w:rsidRPr="00E13C1F" w:rsidTr="002317D9">
        <w:trPr>
          <w:trHeight w:val="334"/>
        </w:trPr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</w:p>
        </w:tc>
      </w:tr>
      <w:tr w:rsidR="009A61E0" w:rsidRPr="00E13C1F" w:rsidTr="002317D9">
        <w:trPr>
          <w:trHeight w:val="222"/>
        </w:trPr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53F10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2264B9" w:rsidRPr="002264B9" w:rsidRDefault="009256D5" w:rsidP="002264B9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Comunicación entre equipos</w:t>
      </w:r>
    </w:p>
    <w:p w:rsidR="00B53F10" w:rsidRPr="002466CD" w:rsidRDefault="00B53F10" w:rsidP="00B53F10">
      <w:pPr>
        <w:pStyle w:val="Prrafodelista"/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7D78F3" w:rsidRDefault="009256D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Hacer la prueba entre equipos el post y get mediante los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 w:rsidR="009A61E0">
        <w:rPr>
          <w:rFonts w:ascii="Arial" w:hAnsi="Arial" w:cs="Arial"/>
          <w:color w:val="FF0000"/>
        </w:rPr>
        <w:t>20</w:t>
      </w:r>
      <w:r w:rsidR="00666CC4">
        <w:rPr>
          <w:rFonts w:ascii="Arial" w:hAnsi="Arial" w:cs="Arial"/>
          <w:color w:val="FF0000"/>
        </w:rPr>
        <w:t>/12</w:t>
      </w:r>
      <w:r w:rsidRPr="00E13C1F">
        <w:rPr>
          <w:rFonts w:ascii="Arial" w:hAnsi="Arial" w:cs="Arial"/>
          <w:color w:val="FF0000"/>
        </w:rPr>
        <w:t>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proofErr w:type="spellStart"/>
      <w:r w:rsidR="009256D5">
        <w:rPr>
          <w:rFonts w:ascii="Arial" w:hAnsi="Arial" w:cs="Arial"/>
          <w:b/>
        </w:rPr>
        <w:t>Conclusion</w:t>
      </w:r>
      <w:proofErr w:type="spellEnd"/>
      <w:r w:rsidR="009256D5">
        <w:rPr>
          <w:rFonts w:ascii="Arial" w:hAnsi="Arial" w:cs="Arial"/>
          <w:b/>
        </w:rPr>
        <w:t xml:space="preserve"> del proyecto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  <w:tr w:rsidR="00082C68" w:rsidRPr="00E13C1F" w:rsidTr="002317D9">
        <w:tc>
          <w:tcPr>
            <w:tcW w:w="2829" w:type="dxa"/>
          </w:tcPr>
          <w:p w:rsidR="00082C68" w:rsidRDefault="009256D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082C68">
              <w:rPr>
                <w:rFonts w:ascii="Arial" w:hAnsi="Arial" w:cs="Arial"/>
              </w:rPr>
              <w:t>:00</w:t>
            </w:r>
          </w:p>
        </w:tc>
        <w:tc>
          <w:tcPr>
            <w:tcW w:w="2829" w:type="dxa"/>
          </w:tcPr>
          <w:p w:rsidR="00082C68" w:rsidRDefault="009256D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082C68">
              <w:rPr>
                <w:rFonts w:ascii="Arial" w:hAnsi="Arial" w:cs="Arial"/>
              </w:rPr>
              <w:t>:00</w:t>
            </w:r>
          </w:p>
        </w:tc>
        <w:tc>
          <w:tcPr>
            <w:tcW w:w="2830" w:type="dxa"/>
          </w:tcPr>
          <w:p w:rsidR="00082C68" w:rsidRDefault="009256D5" w:rsidP="002317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9A61E0" w:rsidRPr="00E13C1F" w:rsidTr="002317D9"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9A61E0" w:rsidRPr="00E13C1F" w:rsidRDefault="009A61E0" w:rsidP="009A6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7D78F3" w:rsidRPr="00E13C1F" w:rsidTr="002317D9">
        <w:trPr>
          <w:trHeight w:val="348"/>
        </w:trPr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</w:tr>
      <w:tr w:rsidR="007D78F3" w:rsidRPr="00E13C1F" w:rsidTr="002317D9">
        <w:trPr>
          <w:trHeight w:val="348"/>
        </w:trPr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</w:tr>
      <w:tr w:rsidR="007D78F3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7D78F3" w:rsidRPr="00E13C1F" w:rsidRDefault="007D78F3" w:rsidP="007D78F3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7D78F3" w:rsidRPr="00E13C1F" w:rsidTr="002317D9">
        <w:trPr>
          <w:trHeight w:val="334"/>
        </w:trPr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</w:tr>
      <w:tr w:rsidR="007D78F3" w:rsidRPr="00E13C1F" w:rsidTr="002317D9">
        <w:trPr>
          <w:trHeight w:val="222"/>
        </w:trPr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F24B2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758BB" w:rsidRDefault="009256D5" w:rsidP="00B758B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Conclusión de la comunicación entre web services</w:t>
      </w:r>
    </w:p>
    <w:p w:rsidR="009256D5" w:rsidRPr="00BF24B2" w:rsidRDefault="009256D5" w:rsidP="00B758B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Realización de manuales e informe técnico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082C68" w:rsidRDefault="009256D5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Ultima afinación y verificación de la comunicación entre web services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082C68" w:rsidRDefault="00084E7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Realización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de la documentación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082C68" w:rsidRDefault="00B758BB" w:rsidP="002317D9">
            <w:pPr>
              <w:rPr>
                <w:rFonts w:ascii="Arial" w:hAnsi="Arial" w:cs="Arial"/>
              </w:rPr>
            </w:pP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</w:p>
    <w:sectPr w:rsidR="00B758BB" w:rsidSect="00C41B24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9F6" w:rsidRDefault="00AB79F6" w:rsidP="00E13C1F">
      <w:r>
        <w:separator/>
      </w:r>
    </w:p>
  </w:endnote>
  <w:endnote w:type="continuationSeparator" w:id="0">
    <w:p w:rsidR="00AB79F6" w:rsidRDefault="00AB79F6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9F6" w:rsidRDefault="00AB79F6" w:rsidP="00E13C1F">
      <w:r>
        <w:separator/>
      </w:r>
    </w:p>
  </w:footnote>
  <w:footnote w:type="continuationSeparator" w:id="0">
    <w:p w:rsidR="00AB79F6" w:rsidRDefault="00AB79F6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520366" w:rsidTr="00E13C1F">
      <w:trPr>
        <w:trHeight w:val="284"/>
      </w:trPr>
      <w:tc>
        <w:tcPr>
          <w:tcW w:w="4244" w:type="dxa"/>
        </w:tcPr>
        <w:p w:rsidR="00520366" w:rsidRDefault="00520366">
          <w:pPr>
            <w:pStyle w:val="Encabezado"/>
          </w:pPr>
          <w:r>
            <w:rPr>
              <w:noProof/>
              <w:lang w:val="es-BO" w:eastAsia="es-BO"/>
            </w:rPr>
            <w:drawing>
              <wp:inline distT="0" distB="0" distL="0" distR="0" wp14:anchorId="72C47A56" wp14:editId="76961C1E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:rsidR="00520366" w:rsidRDefault="00520366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Pr="00E13C1F">
            <w:rPr>
              <w:color w:val="FF0000"/>
            </w:rPr>
            <w:t>1</w:t>
          </w:r>
        </w:p>
        <w:p w:rsidR="00520366" w:rsidRDefault="00520366" w:rsidP="00E13C1F">
          <w:pPr>
            <w:pStyle w:val="Encabezado"/>
            <w:jc w:val="center"/>
          </w:pPr>
          <w:r>
            <w:t xml:space="preserve">EQUIPO </w:t>
          </w:r>
          <w:r w:rsidRPr="00E13C1F">
            <w:rPr>
              <w:color w:val="FF0000"/>
            </w:rPr>
            <w:t>DE REALIDAD VIRTUAL</w:t>
          </w:r>
        </w:p>
      </w:tc>
    </w:tr>
  </w:tbl>
  <w:p w:rsidR="00520366" w:rsidRDefault="005203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61E9F"/>
    <w:multiLevelType w:val="multilevel"/>
    <w:tmpl w:val="082C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9F"/>
    <w:rsid w:val="00030F6A"/>
    <w:rsid w:val="000522C1"/>
    <w:rsid w:val="00082C68"/>
    <w:rsid w:val="00084E7B"/>
    <w:rsid w:val="000A2B7F"/>
    <w:rsid w:val="00144C91"/>
    <w:rsid w:val="002264B9"/>
    <w:rsid w:val="002317D9"/>
    <w:rsid w:val="00235176"/>
    <w:rsid w:val="002466CD"/>
    <w:rsid w:val="002D6C8D"/>
    <w:rsid w:val="0031040C"/>
    <w:rsid w:val="00365805"/>
    <w:rsid w:val="003779F4"/>
    <w:rsid w:val="00430C0C"/>
    <w:rsid w:val="00461CF6"/>
    <w:rsid w:val="004709CA"/>
    <w:rsid w:val="004D17BF"/>
    <w:rsid w:val="00520366"/>
    <w:rsid w:val="00656A82"/>
    <w:rsid w:val="00660748"/>
    <w:rsid w:val="00666CC4"/>
    <w:rsid w:val="006E092F"/>
    <w:rsid w:val="007C6F62"/>
    <w:rsid w:val="007D78F3"/>
    <w:rsid w:val="009256D5"/>
    <w:rsid w:val="0099084C"/>
    <w:rsid w:val="009A61E0"/>
    <w:rsid w:val="009B776D"/>
    <w:rsid w:val="009F4DB5"/>
    <w:rsid w:val="00A32924"/>
    <w:rsid w:val="00AB79F6"/>
    <w:rsid w:val="00AF6438"/>
    <w:rsid w:val="00B53F10"/>
    <w:rsid w:val="00B609AC"/>
    <w:rsid w:val="00B758BB"/>
    <w:rsid w:val="00BE7FB4"/>
    <w:rsid w:val="00BF24B2"/>
    <w:rsid w:val="00C41B24"/>
    <w:rsid w:val="00C820BF"/>
    <w:rsid w:val="00E13C1F"/>
    <w:rsid w:val="00E4085D"/>
    <w:rsid w:val="00EA269F"/>
    <w:rsid w:val="00F05272"/>
    <w:rsid w:val="00F72F3B"/>
    <w:rsid w:val="00FC3857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88DC"/>
  <w14:defaultImageDpi w14:val="32767"/>
  <w15:chartTrackingRefBased/>
  <w15:docId w15:val="{BDCF8C88-700A-47D0-84CA-9CF61DBB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66C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6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wnloads\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27908-48AA-449C-8814-EA49D6DBB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BITACORA</Template>
  <TotalTime>23</TotalTime>
  <Pages>7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2019-12-21T02:11:00Z</dcterms:created>
  <dcterms:modified xsi:type="dcterms:W3CDTF">2019-12-21T02:34:00Z</dcterms:modified>
</cp:coreProperties>
</file>