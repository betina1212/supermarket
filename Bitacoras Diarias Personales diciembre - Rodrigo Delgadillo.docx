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FB012B">
        <w:trPr>
          <w:trHeight w:val="284"/>
        </w:trPr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1</w:t>
            </w:r>
          </w:p>
          <w:p w:rsidR="00772AFD" w:rsidRDefault="00772AFD" w:rsidP="00300BE7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124328" w:rsidRPr="00E13C1F" w:rsidRDefault="00E13C1F" w:rsidP="00300BE7">
      <w:pPr>
        <w:jc w:val="center"/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3A3AD3">
        <w:rPr>
          <w:rFonts w:ascii="Arial" w:hAnsi="Arial" w:cs="Arial"/>
          <w:color w:val="FF0000"/>
        </w:rPr>
        <w:t>02</w:t>
      </w:r>
      <w:r w:rsidRPr="00E13C1F">
        <w:rPr>
          <w:rFonts w:ascii="Arial" w:hAnsi="Arial" w:cs="Arial"/>
          <w:color w:val="FF0000"/>
        </w:rPr>
        <w:t>/1</w:t>
      </w:r>
      <w:r w:rsidR="003A3AD3">
        <w:rPr>
          <w:rFonts w:ascii="Arial" w:hAnsi="Arial" w:cs="Arial"/>
          <w:color w:val="FF0000"/>
        </w:rPr>
        <w:t>2</w:t>
      </w:r>
      <w:r w:rsidRPr="00E13C1F">
        <w:rPr>
          <w:rFonts w:ascii="Arial" w:hAnsi="Arial" w:cs="Arial"/>
          <w:color w:val="FF0000"/>
        </w:rPr>
        <w:t>/2019</w:t>
      </w:r>
    </w:p>
    <w:p w:rsidR="00E13C1F" w:rsidRDefault="00E13C1F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735BEE">
        <w:rPr>
          <w:rFonts w:ascii="Arial" w:hAnsi="Arial" w:cs="Arial"/>
        </w:rPr>
        <w:t>SOAP in Unity</w:t>
      </w:r>
    </w:p>
    <w:p w:rsidR="00300BE7" w:rsidRPr="00E13C1F" w:rsidRDefault="00300BE7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:rsidTr="00E13C1F">
        <w:tc>
          <w:tcPr>
            <w:tcW w:w="2829" w:type="dxa"/>
            <w:shd w:val="clear" w:color="auto" w:fill="AEAAAA" w:themeFill="background2" w:themeFillShade="BF"/>
          </w:tcPr>
          <w:p w:rsidR="00E13C1F" w:rsidRPr="00E13C1F" w:rsidRDefault="00E13C1F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E13C1F" w:rsidRPr="00E13C1F" w:rsidRDefault="00E13C1F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E13C1F" w:rsidRPr="00E13C1F" w:rsidRDefault="00E13C1F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A01877" w:rsidRPr="00E13C1F" w:rsidTr="00E13C1F">
        <w:tc>
          <w:tcPr>
            <w:tcW w:w="2829" w:type="dxa"/>
          </w:tcPr>
          <w:p w:rsidR="00A01877" w:rsidRPr="00E13C1F" w:rsidRDefault="00A01877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:rsidR="00A01877" w:rsidRPr="00E13C1F" w:rsidRDefault="00A01877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</w:p>
        </w:tc>
        <w:tc>
          <w:tcPr>
            <w:tcW w:w="2830" w:type="dxa"/>
          </w:tcPr>
          <w:p w:rsidR="00A01877" w:rsidRPr="00E13C1F" w:rsidRDefault="00A01877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E13C1F" w:rsidRPr="00E13C1F" w:rsidRDefault="00E13C1F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:rsidR="00E13C1F" w:rsidRPr="00E13C1F" w:rsidRDefault="00E13C1F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:rsidTr="00E13C1F">
        <w:tc>
          <w:tcPr>
            <w:tcW w:w="4244" w:type="dxa"/>
            <w:shd w:val="clear" w:color="auto" w:fill="AEAAAA" w:themeFill="background2" w:themeFillShade="BF"/>
          </w:tcPr>
          <w:p w:rsidR="00E13C1F" w:rsidRPr="00E13C1F" w:rsidRDefault="00E13C1F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E13C1F" w:rsidRPr="00E13C1F" w:rsidRDefault="00E13C1F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:rsidTr="00E13C1F">
        <w:tc>
          <w:tcPr>
            <w:tcW w:w="4244" w:type="dxa"/>
          </w:tcPr>
          <w:p w:rsidR="00E13C1F" w:rsidRPr="00E13C1F" w:rsidRDefault="00772AFD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E13C1F" w:rsidRPr="00E13C1F" w:rsidRDefault="00884C60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team</w:t>
            </w:r>
          </w:p>
        </w:tc>
      </w:tr>
      <w:tr w:rsidR="00F40AB5" w:rsidRPr="00E13C1F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:rsidR="00F40AB5" w:rsidRPr="00E13C1F" w:rsidRDefault="00F40AB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F40AB5" w:rsidRPr="00E13C1F" w:rsidTr="00E13C1F">
        <w:trPr>
          <w:trHeight w:val="334"/>
        </w:trPr>
        <w:tc>
          <w:tcPr>
            <w:tcW w:w="4244" w:type="dxa"/>
          </w:tcPr>
          <w:p w:rsidR="00F40AB5" w:rsidRPr="00E13C1F" w:rsidRDefault="00F40AB5" w:rsidP="00300B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F40AB5" w:rsidRPr="00E13C1F" w:rsidRDefault="00F40AB5" w:rsidP="00300BE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13C1F" w:rsidRPr="00E13C1F" w:rsidRDefault="00E13C1F" w:rsidP="00300BE7">
      <w:pPr>
        <w:jc w:val="center"/>
        <w:rPr>
          <w:rFonts w:ascii="Arial" w:hAnsi="Arial" w:cs="Arial"/>
        </w:rPr>
      </w:pPr>
    </w:p>
    <w:p w:rsidR="00E13C1F" w:rsidRPr="00E13C1F" w:rsidRDefault="00E13C1F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3E6EC3">
        <w:rPr>
          <w:rFonts w:ascii="Arial" w:hAnsi="Arial" w:cs="Arial"/>
          <w:b/>
        </w:rPr>
        <w:t xml:space="preserve"> </w:t>
      </w:r>
      <w:r w:rsidR="00735BEE">
        <w:rPr>
          <w:rFonts w:ascii="Arial" w:hAnsi="Arial" w:cs="Arial"/>
        </w:rPr>
        <w:t>Crear una interfaz cliente-SOAP</w:t>
      </w:r>
    </w:p>
    <w:p w:rsidR="00E13C1F" w:rsidRPr="00E13C1F" w:rsidRDefault="00E13C1F" w:rsidP="00300BE7">
      <w:pPr>
        <w:pStyle w:val="Prrafodelista"/>
        <w:jc w:val="center"/>
        <w:rPr>
          <w:rFonts w:ascii="Arial" w:hAnsi="Arial" w:cs="Arial"/>
        </w:rPr>
      </w:pPr>
    </w:p>
    <w:p w:rsidR="00E13C1F" w:rsidRPr="00E13C1F" w:rsidRDefault="00E13C1F" w:rsidP="00300BE7">
      <w:pPr>
        <w:jc w:val="center"/>
        <w:rPr>
          <w:rFonts w:ascii="Arial" w:hAnsi="Arial" w:cs="Arial"/>
        </w:rPr>
      </w:pPr>
    </w:p>
    <w:p w:rsidR="00E13C1F" w:rsidRPr="00E13C1F" w:rsidRDefault="00E13C1F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:rsidTr="00E13C1F">
        <w:tc>
          <w:tcPr>
            <w:tcW w:w="8488" w:type="dxa"/>
          </w:tcPr>
          <w:p w:rsidR="00E13C1F" w:rsidRPr="00E13C1F" w:rsidRDefault="007D5F88" w:rsidP="00300BE7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Unity: siguiendo tutoriales en YouTube, pude entender más acerca de SOAP y así realizar intentos para su ejecución con Unity.</w:t>
            </w:r>
          </w:p>
        </w:tc>
      </w:tr>
    </w:tbl>
    <w:p w:rsidR="00E13C1F" w:rsidRDefault="00E13C1F" w:rsidP="00300BE7">
      <w:pPr>
        <w:jc w:val="center"/>
        <w:rPr>
          <w:rFonts w:ascii="Arial" w:hAnsi="Arial" w:cs="Arial"/>
          <w:b/>
        </w:rPr>
      </w:pPr>
    </w:p>
    <w:p w:rsidR="003D55FF" w:rsidRDefault="003D55FF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3D55FF" w:rsidRDefault="003D55FF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3D55FF" w:rsidRDefault="003D55FF" w:rsidP="00300BE7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FB012B">
        <w:trPr>
          <w:trHeight w:val="284"/>
        </w:trPr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rPr>
                <w:noProof/>
                <w:lang w:eastAsia="es-ES_tradnl"/>
              </w:rPr>
              <w:lastRenderedPageBreak/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2</w:t>
            </w:r>
          </w:p>
          <w:p w:rsidR="00772AFD" w:rsidRDefault="00772AFD" w:rsidP="00300BE7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124328" w:rsidRDefault="00124328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3A3AD3">
        <w:rPr>
          <w:rFonts w:ascii="Arial" w:hAnsi="Arial" w:cs="Arial"/>
          <w:color w:val="FF0000"/>
        </w:rPr>
        <w:t>03</w:t>
      </w:r>
      <w:r w:rsidRPr="00E13C1F">
        <w:rPr>
          <w:rFonts w:ascii="Arial" w:hAnsi="Arial" w:cs="Arial"/>
          <w:color w:val="FF0000"/>
        </w:rPr>
        <w:t>/1</w:t>
      </w:r>
      <w:r w:rsidR="003A3AD3">
        <w:rPr>
          <w:rFonts w:ascii="Arial" w:hAnsi="Arial" w:cs="Arial"/>
          <w:color w:val="FF0000"/>
        </w:rPr>
        <w:t>2</w:t>
      </w:r>
      <w:r w:rsidRPr="00E13C1F">
        <w:rPr>
          <w:rFonts w:ascii="Arial" w:hAnsi="Arial" w:cs="Arial"/>
          <w:color w:val="FF0000"/>
        </w:rPr>
        <w:t>/2019</w:t>
      </w:r>
    </w:p>
    <w:p w:rsidR="007D5F88" w:rsidRDefault="00F633C5" w:rsidP="007D5F88">
      <w:pPr>
        <w:ind w:left="2124" w:firstLine="708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7D5F88">
        <w:rPr>
          <w:rFonts w:ascii="Arial" w:hAnsi="Arial" w:cs="Arial"/>
        </w:rPr>
        <w:t>SOAP in Unity</w:t>
      </w:r>
    </w:p>
    <w:p w:rsidR="00F633C5" w:rsidRPr="00E13C1F" w:rsidRDefault="007D5F88" w:rsidP="00300B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2829"/>
        <w:gridCol w:w="2829"/>
        <w:gridCol w:w="2984"/>
      </w:tblGrid>
      <w:tr w:rsidR="00F633C5" w:rsidRPr="00E13C1F" w:rsidTr="00F633C5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98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F633C5" w:rsidRPr="00E13C1F" w:rsidTr="00F633C5">
        <w:tc>
          <w:tcPr>
            <w:tcW w:w="2829" w:type="dxa"/>
          </w:tcPr>
          <w:p w:rsidR="00F633C5" w:rsidRPr="00E13C1F" w:rsidRDefault="003E6EC3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</w:t>
            </w:r>
            <w:r w:rsidR="00DB35F1">
              <w:rPr>
                <w:rFonts w:ascii="Arial" w:hAnsi="Arial" w:cs="Arial"/>
              </w:rPr>
              <w:t>15</w:t>
            </w:r>
          </w:p>
        </w:tc>
        <w:tc>
          <w:tcPr>
            <w:tcW w:w="2829" w:type="dxa"/>
          </w:tcPr>
          <w:p w:rsidR="00F633C5" w:rsidRPr="00E13C1F" w:rsidRDefault="00DB35F1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</w:p>
        </w:tc>
        <w:tc>
          <w:tcPr>
            <w:tcW w:w="2984" w:type="dxa"/>
          </w:tcPr>
          <w:p w:rsidR="00F633C5" w:rsidRPr="00E13C1F" w:rsidRDefault="00FF4A27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884C60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crum team</w:t>
            </w:r>
          </w:p>
        </w:tc>
      </w:tr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F633C5" w:rsidRPr="00E13C1F" w:rsidTr="00F36B07">
        <w:trPr>
          <w:trHeight w:val="334"/>
        </w:trPr>
        <w:tc>
          <w:tcPr>
            <w:tcW w:w="4244" w:type="dxa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ORDEN DEL DÍA:</w:t>
      </w:r>
      <w:r w:rsidR="00A01877" w:rsidRPr="00A01877">
        <w:rPr>
          <w:rFonts w:ascii="Arial" w:hAnsi="Arial" w:cs="Arial"/>
          <w:b/>
        </w:rPr>
        <w:t xml:space="preserve"> </w:t>
      </w:r>
      <w:r w:rsidR="007D5F88">
        <w:rPr>
          <w:rFonts w:ascii="Arial" w:hAnsi="Arial" w:cs="Arial"/>
        </w:rPr>
        <w:t>Crear una interfaz cliente-SOAP</w:t>
      </w: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F633C5" w:rsidRPr="00735BEE" w:rsidRDefault="007D5F88" w:rsidP="00300BE7">
            <w:pPr>
              <w:pStyle w:val="Prrafodelista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 w:themeColor="text1"/>
              </w:rPr>
              <w:t>Unity: continué viendo tutoriales en YouTube, pude entender más acerca de SOAP y así realizar intentos para su ejecución con Unity.</w:t>
            </w:r>
          </w:p>
        </w:tc>
      </w:tr>
    </w:tbl>
    <w:p w:rsidR="00F633C5" w:rsidRDefault="00F633C5" w:rsidP="00300BE7">
      <w:pPr>
        <w:jc w:val="center"/>
        <w:rPr>
          <w:rFonts w:ascii="Arial" w:hAnsi="Arial" w:cs="Arial"/>
          <w:b/>
        </w:rPr>
      </w:pPr>
    </w:p>
    <w:p w:rsidR="003E6EC3" w:rsidRDefault="003E6EC3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FB012B">
        <w:trPr>
          <w:trHeight w:val="284"/>
        </w:trPr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rPr>
                <w:noProof/>
                <w:lang w:eastAsia="es-ES_tradnl"/>
              </w:rPr>
              <w:lastRenderedPageBreak/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3</w:t>
            </w:r>
          </w:p>
          <w:p w:rsidR="00772AFD" w:rsidRDefault="00772AFD" w:rsidP="00300BE7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3A3AD3">
        <w:rPr>
          <w:rFonts w:ascii="Arial" w:hAnsi="Arial" w:cs="Arial"/>
          <w:color w:val="FF0000"/>
        </w:rPr>
        <w:t>04</w:t>
      </w:r>
      <w:r w:rsidRPr="00E13C1F">
        <w:rPr>
          <w:rFonts w:ascii="Arial" w:hAnsi="Arial" w:cs="Arial"/>
          <w:color w:val="FF0000"/>
        </w:rPr>
        <w:t>/1</w:t>
      </w:r>
      <w:r w:rsidR="003A3AD3">
        <w:rPr>
          <w:rFonts w:ascii="Arial" w:hAnsi="Arial" w:cs="Arial"/>
          <w:color w:val="FF0000"/>
        </w:rPr>
        <w:t>2</w:t>
      </w:r>
      <w:r w:rsidRPr="00E13C1F">
        <w:rPr>
          <w:rFonts w:ascii="Arial" w:hAnsi="Arial" w:cs="Arial"/>
          <w:color w:val="FF0000"/>
        </w:rPr>
        <w:t>/2019</w:t>
      </w:r>
    </w:p>
    <w:p w:rsidR="00FF4A27" w:rsidRPr="00E13C1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proofErr w:type="spellStart"/>
      <w:r w:rsidR="007D5F88">
        <w:rPr>
          <w:rFonts w:ascii="Arial" w:hAnsi="Arial" w:cs="Arial"/>
        </w:rPr>
        <w:t>RESTful</w:t>
      </w:r>
      <w:proofErr w:type="spellEnd"/>
      <w:r w:rsidR="007D5F88">
        <w:rPr>
          <w:rFonts w:ascii="Arial" w:hAnsi="Arial" w:cs="Arial"/>
        </w:rPr>
        <w:t xml:space="preserve"> API</w:t>
      </w:r>
      <w:r w:rsidR="007D5F88">
        <w:rPr>
          <w:rFonts w:ascii="Arial" w:hAnsi="Arial" w:cs="Arial"/>
          <w:b/>
        </w:rPr>
        <w:t xml:space="preserve"> </w:t>
      </w:r>
      <w:r w:rsidR="007D5F88">
        <w:rPr>
          <w:rFonts w:ascii="Arial" w:hAnsi="Arial" w:cs="Arial"/>
        </w:rPr>
        <w:t>in Unity</w:t>
      </w: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A01877" w:rsidRPr="00E13C1F" w:rsidTr="00F36B07">
        <w:tc>
          <w:tcPr>
            <w:tcW w:w="2829" w:type="dxa"/>
          </w:tcPr>
          <w:p w:rsidR="00A01877" w:rsidRPr="00E13C1F" w:rsidRDefault="00A01877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:rsidR="00A01877" w:rsidRPr="00E13C1F" w:rsidRDefault="00A01877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</w:p>
        </w:tc>
        <w:tc>
          <w:tcPr>
            <w:tcW w:w="2830" w:type="dxa"/>
          </w:tcPr>
          <w:p w:rsidR="00A01877" w:rsidRPr="00E13C1F" w:rsidRDefault="00A01877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884C60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team</w:t>
            </w:r>
          </w:p>
        </w:tc>
      </w:tr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F633C5" w:rsidRPr="00E13C1F" w:rsidTr="00F36B07">
        <w:trPr>
          <w:trHeight w:val="334"/>
        </w:trPr>
        <w:tc>
          <w:tcPr>
            <w:tcW w:w="4244" w:type="dxa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p w:rsidR="007D5F88" w:rsidRDefault="00F633C5" w:rsidP="007D5F88">
      <w:pPr>
        <w:pStyle w:val="Prrafodelista"/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ORDEN DEL DÍA:</w:t>
      </w:r>
      <w:r w:rsidR="00D52F6C">
        <w:rPr>
          <w:rFonts w:ascii="Arial" w:hAnsi="Arial" w:cs="Arial"/>
          <w:b/>
        </w:rPr>
        <w:t xml:space="preserve"> </w:t>
      </w:r>
      <w:r w:rsidR="007D5F88">
        <w:rPr>
          <w:rFonts w:ascii="Arial" w:hAnsi="Arial" w:cs="Arial"/>
        </w:rPr>
        <w:t>Crear una interfaz que pueda comunicarse con el cliente.</w:t>
      </w:r>
      <w:r w:rsidR="007D5F88">
        <w:rPr>
          <w:rFonts w:ascii="Arial" w:hAnsi="Arial" w:cs="Arial"/>
          <w:color w:val="000000" w:themeColor="text1"/>
        </w:rPr>
        <w:t xml:space="preserve"> </w:t>
      </w:r>
    </w:p>
    <w:p w:rsidR="007D5F88" w:rsidRDefault="007D5F88" w:rsidP="007D5F88">
      <w:pPr>
        <w:rPr>
          <w:rFonts w:ascii="Arial" w:hAnsi="Arial" w:cs="Arial"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F633C5" w:rsidRPr="00735BEE" w:rsidRDefault="007D5F88" w:rsidP="00300BE7">
            <w:pPr>
              <w:pStyle w:val="Prrafodelista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 w:themeColor="text1"/>
              </w:rPr>
              <w:t>Unity: viendo un tutorial en Youtube pude realizar un proyecto donde el usuario ingrese su nombre y le aparezca un numero aleatorio en un cuadro de texto y con el botón de “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submit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” pueda registra su nombre y puntaje en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FireBase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:rsidR="00F633C5" w:rsidRDefault="00F633C5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FB012B">
        <w:trPr>
          <w:trHeight w:val="284"/>
        </w:trPr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4</w:t>
            </w:r>
          </w:p>
          <w:p w:rsidR="00772AFD" w:rsidRDefault="00772AFD" w:rsidP="00300BE7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3A3AD3">
        <w:rPr>
          <w:rFonts w:ascii="Arial" w:hAnsi="Arial" w:cs="Arial"/>
          <w:color w:val="FF0000"/>
        </w:rPr>
        <w:t>05</w:t>
      </w:r>
      <w:r w:rsidRPr="00E13C1F">
        <w:rPr>
          <w:rFonts w:ascii="Arial" w:hAnsi="Arial" w:cs="Arial"/>
          <w:color w:val="FF0000"/>
        </w:rPr>
        <w:t>/1</w:t>
      </w:r>
      <w:r w:rsidR="003A3AD3">
        <w:rPr>
          <w:rFonts w:ascii="Arial" w:hAnsi="Arial" w:cs="Arial"/>
          <w:color w:val="FF0000"/>
        </w:rPr>
        <w:t>2</w:t>
      </w:r>
      <w:r w:rsidRPr="00E13C1F">
        <w:rPr>
          <w:rFonts w:ascii="Arial" w:hAnsi="Arial" w:cs="Arial"/>
          <w:color w:val="FF0000"/>
        </w:rPr>
        <w:t>/2019</w:t>
      </w:r>
    </w:p>
    <w:p w:rsidR="00160C94" w:rsidRPr="00E13C1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1576A7">
        <w:rPr>
          <w:rFonts w:ascii="Arial" w:hAnsi="Arial" w:cs="Arial"/>
          <w:b/>
        </w:rPr>
        <w:t>inicio en el desarrollo del script Producto</w:t>
      </w: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DB35F1" w:rsidRPr="00E13C1F" w:rsidTr="00F36B07">
        <w:tc>
          <w:tcPr>
            <w:tcW w:w="2829" w:type="dxa"/>
          </w:tcPr>
          <w:p w:rsidR="00DB35F1" w:rsidRPr="00E13C1F" w:rsidRDefault="00DB35F1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:rsidR="00DB35F1" w:rsidRPr="00E13C1F" w:rsidRDefault="00A01877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</w:p>
        </w:tc>
        <w:tc>
          <w:tcPr>
            <w:tcW w:w="2830" w:type="dxa"/>
          </w:tcPr>
          <w:p w:rsidR="00DB35F1" w:rsidRPr="00E13C1F" w:rsidRDefault="00DB35F1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884C60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team</w:t>
            </w:r>
          </w:p>
        </w:tc>
      </w:tr>
      <w:tr w:rsidR="00772AFD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72AFD" w:rsidRPr="00E13C1F" w:rsidTr="00F36B07">
        <w:trPr>
          <w:trHeight w:val="334"/>
        </w:trPr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p w:rsidR="00F633C5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D52F6C">
        <w:rPr>
          <w:rFonts w:ascii="Arial" w:hAnsi="Arial" w:cs="Arial"/>
          <w:b/>
        </w:rPr>
        <w:t xml:space="preserve"> </w:t>
      </w:r>
      <w:r w:rsidR="001576A7">
        <w:rPr>
          <w:rFonts w:ascii="Arial" w:hAnsi="Arial" w:cs="Arial"/>
          <w:b/>
        </w:rPr>
        <w:t>hacer que el código sea funcional</w:t>
      </w:r>
    </w:p>
    <w:p w:rsidR="001576A7" w:rsidRPr="00E13C1F" w:rsidRDefault="001576A7" w:rsidP="00300BE7">
      <w:pPr>
        <w:jc w:val="center"/>
        <w:rPr>
          <w:rFonts w:ascii="Arial" w:hAnsi="Arial" w:cs="Arial"/>
        </w:rPr>
      </w:pP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10348" w:type="dxa"/>
        <w:tblInd w:w="-1139" w:type="dxa"/>
        <w:tblLook w:val="04A0" w:firstRow="1" w:lastRow="0" w:firstColumn="1" w:lastColumn="0" w:noHBand="0" w:noVBand="1"/>
      </w:tblPr>
      <w:tblGrid>
        <w:gridCol w:w="10348"/>
      </w:tblGrid>
      <w:tr w:rsidR="00F633C5" w:rsidRPr="00906D6B" w:rsidTr="00906D6B">
        <w:tc>
          <w:tcPr>
            <w:tcW w:w="10348" w:type="dxa"/>
          </w:tcPr>
          <w:p w:rsidR="00906D6B" w:rsidRPr="00906D6B" w:rsidRDefault="001576A7" w:rsidP="00300BE7">
            <w:pPr>
              <w:pStyle w:val="Prrafodelista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</w:rPr>
              <w:t>Desarrollar el código del producto que permita registrar todos los datos respectivos del producto para poder enviar los datos para la compra a la base de datos</w:t>
            </w:r>
          </w:p>
          <w:p w:rsidR="00F633C5" w:rsidRPr="00906D6B" w:rsidRDefault="00F633C5" w:rsidP="00300BE7">
            <w:pPr>
              <w:pStyle w:val="Prrafodelista"/>
              <w:jc w:val="center"/>
              <w:rPr>
                <w:rFonts w:ascii="Arial" w:hAnsi="Arial" w:cs="Arial"/>
                <w:lang w:val="es-BO"/>
              </w:rPr>
            </w:pPr>
          </w:p>
        </w:tc>
      </w:tr>
    </w:tbl>
    <w:p w:rsidR="00906D6B" w:rsidRPr="00906D6B" w:rsidRDefault="00906D6B" w:rsidP="00300BE7">
      <w:pPr>
        <w:jc w:val="center"/>
        <w:rPr>
          <w:rFonts w:ascii="Arial" w:hAnsi="Arial" w:cs="Arial"/>
          <w:b/>
          <w:lang w:val="es-BO"/>
        </w:rPr>
      </w:pPr>
    </w:p>
    <w:p w:rsidR="00906D6B" w:rsidRDefault="00906D6B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906D6B" w:rsidRDefault="00906D6B" w:rsidP="00300BE7">
      <w:pPr>
        <w:jc w:val="center"/>
        <w:rPr>
          <w:rFonts w:ascii="Arial" w:hAnsi="Arial" w:cs="Arial"/>
          <w:b/>
          <w:lang w:val="es-BO"/>
        </w:rPr>
      </w:pPr>
    </w:p>
    <w:p w:rsidR="007D5F88" w:rsidRDefault="007D5F88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1576A7" w:rsidRDefault="001576A7" w:rsidP="00300BE7">
      <w:pPr>
        <w:jc w:val="center"/>
        <w:rPr>
          <w:rFonts w:ascii="Arial" w:hAnsi="Arial" w:cs="Arial"/>
          <w:b/>
          <w:lang w:val="es-BO"/>
        </w:rPr>
      </w:pPr>
    </w:p>
    <w:p w:rsidR="001576A7" w:rsidRDefault="001576A7" w:rsidP="00300BE7">
      <w:pPr>
        <w:jc w:val="center"/>
        <w:rPr>
          <w:rFonts w:ascii="Arial" w:hAnsi="Arial" w:cs="Arial"/>
          <w:b/>
          <w:lang w:val="es-BO"/>
        </w:rPr>
      </w:pPr>
    </w:p>
    <w:p w:rsidR="001576A7" w:rsidRDefault="001576A7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FB012B">
        <w:trPr>
          <w:trHeight w:val="284"/>
        </w:trPr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rPr>
                <w:noProof/>
                <w:lang w:eastAsia="es-ES_tradnl"/>
              </w:rPr>
              <w:lastRenderedPageBreak/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5</w:t>
            </w:r>
          </w:p>
          <w:p w:rsidR="00772AFD" w:rsidRDefault="00772AFD" w:rsidP="00300BE7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Pr="00772AFD" w:rsidRDefault="00772AFD" w:rsidP="00300BE7">
      <w:pPr>
        <w:jc w:val="center"/>
        <w:rPr>
          <w:rFonts w:ascii="Arial" w:hAnsi="Arial" w:cs="Arial"/>
          <w:b/>
        </w:rPr>
      </w:pPr>
    </w:p>
    <w:p w:rsidR="00906D6B" w:rsidRPr="00906D6B" w:rsidRDefault="00906D6B" w:rsidP="00300BE7">
      <w:pPr>
        <w:jc w:val="center"/>
        <w:rPr>
          <w:rFonts w:ascii="Arial" w:hAnsi="Arial" w:cs="Arial"/>
          <w:b/>
          <w:lang w:val="es-BO"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3A3AD3">
        <w:rPr>
          <w:rFonts w:ascii="Arial" w:hAnsi="Arial" w:cs="Arial"/>
          <w:color w:val="FF0000"/>
        </w:rPr>
        <w:t>06</w:t>
      </w:r>
      <w:r w:rsidRPr="00E13C1F">
        <w:rPr>
          <w:rFonts w:ascii="Arial" w:hAnsi="Arial" w:cs="Arial"/>
          <w:color w:val="FF0000"/>
        </w:rPr>
        <w:t>/1</w:t>
      </w:r>
      <w:r w:rsidR="003A3AD3">
        <w:rPr>
          <w:rFonts w:ascii="Arial" w:hAnsi="Arial" w:cs="Arial"/>
          <w:color w:val="FF0000"/>
        </w:rPr>
        <w:t>2</w:t>
      </w:r>
      <w:r w:rsidRPr="00E13C1F">
        <w:rPr>
          <w:rFonts w:ascii="Arial" w:hAnsi="Arial" w:cs="Arial"/>
          <w:color w:val="FF0000"/>
        </w:rPr>
        <w:t>/2019</w:t>
      </w:r>
    </w:p>
    <w:p w:rsidR="00160C94" w:rsidRPr="00E13C1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7D5F88">
        <w:rPr>
          <w:rFonts w:ascii="Arial" w:hAnsi="Arial" w:cs="Arial"/>
          <w:b/>
        </w:rPr>
        <w:t>Creación del movimiento</w:t>
      </w:r>
      <w:r w:rsidR="00160C94">
        <w:rPr>
          <w:rFonts w:ascii="Arial" w:hAnsi="Arial" w:cs="Arial"/>
          <w:b/>
        </w:rPr>
        <w:t>.</w:t>
      </w: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DB35F1" w:rsidRPr="00E13C1F" w:rsidTr="00F36B07">
        <w:tc>
          <w:tcPr>
            <w:tcW w:w="2829" w:type="dxa"/>
          </w:tcPr>
          <w:p w:rsidR="00DB35F1" w:rsidRPr="00E13C1F" w:rsidRDefault="00DB35F1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:rsidR="00DB35F1" w:rsidRPr="00E13C1F" w:rsidRDefault="00A01877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:rsidR="00DB35F1" w:rsidRPr="00E13C1F" w:rsidRDefault="00DB35F1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884C60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team</w:t>
            </w:r>
          </w:p>
        </w:tc>
      </w:tr>
      <w:tr w:rsidR="00772AFD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72AFD" w:rsidRPr="00E13C1F" w:rsidTr="00F36B07">
        <w:trPr>
          <w:trHeight w:val="334"/>
        </w:trPr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p w:rsidR="00F633C5" w:rsidRPr="00160C94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</w:t>
      </w:r>
      <w:r w:rsidR="00160C94">
        <w:rPr>
          <w:rFonts w:ascii="Arial" w:hAnsi="Arial" w:cs="Arial"/>
          <w:b/>
        </w:rPr>
        <w:t>:</w:t>
      </w:r>
      <w:r w:rsidR="00B25838">
        <w:rPr>
          <w:rFonts w:ascii="Arial" w:hAnsi="Arial" w:cs="Arial"/>
          <w:b/>
        </w:rPr>
        <w:t xml:space="preserve"> Hacer funcional el código</w:t>
      </w:r>
    </w:p>
    <w:p w:rsidR="00F633C5" w:rsidRPr="00E13C1F" w:rsidRDefault="00F633C5" w:rsidP="00300BE7">
      <w:pPr>
        <w:jc w:val="center"/>
        <w:rPr>
          <w:rFonts w:ascii="Arial" w:hAnsi="Arial" w:cs="Arial"/>
        </w:rPr>
      </w:pP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B25838" w:rsidRPr="00E13C1F" w:rsidRDefault="001576A7" w:rsidP="00735BEE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</w:t>
            </w:r>
            <w:r w:rsidR="007D5F88">
              <w:rPr>
                <w:rFonts w:ascii="Arial" w:hAnsi="Arial" w:cs="Arial"/>
              </w:rPr>
              <w:t xml:space="preserve"> de tutoriales en youtube los cuales nos ayudaron a poder desarrollar movimiento del carrito</w:t>
            </w:r>
          </w:p>
        </w:tc>
      </w:tr>
    </w:tbl>
    <w:p w:rsidR="00F633C5" w:rsidRDefault="00F633C5" w:rsidP="00300BE7">
      <w:pPr>
        <w:jc w:val="center"/>
        <w:rPr>
          <w:rFonts w:ascii="Arial" w:hAnsi="Arial" w:cs="Arial"/>
          <w:b/>
        </w:rPr>
      </w:pPr>
    </w:p>
    <w:p w:rsidR="00F633C5" w:rsidRDefault="00F633C5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A01877" w:rsidRDefault="00A01877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FB012B">
        <w:trPr>
          <w:trHeight w:val="284"/>
        </w:trPr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rPr>
                <w:noProof/>
                <w:lang w:eastAsia="es-ES_tradnl"/>
              </w:rPr>
              <w:lastRenderedPageBreak/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6</w:t>
            </w:r>
          </w:p>
          <w:p w:rsidR="00772AFD" w:rsidRDefault="00772AFD" w:rsidP="00300BE7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3A3AD3">
        <w:rPr>
          <w:rFonts w:ascii="Arial" w:hAnsi="Arial" w:cs="Arial"/>
          <w:color w:val="FF0000"/>
        </w:rPr>
        <w:t>07</w:t>
      </w:r>
      <w:r w:rsidRPr="00E13C1F">
        <w:rPr>
          <w:rFonts w:ascii="Arial" w:hAnsi="Arial" w:cs="Arial"/>
          <w:color w:val="FF0000"/>
        </w:rPr>
        <w:t>/1</w:t>
      </w:r>
      <w:r w:rsidR="003A3AD3">
        <w:rPr>
          <w:rFonts w:ascii="Arial" w:hAnsi="Arial" w:cs="Arial"/>
          <w:color w:val="FF0000"/>
        </w:rPr>
        <w:t>2</w:t>
      </w:r>
      <w:r w:rsidRPr="00E13C1F">
        <w:rPr>
          <w:rFonts w:ascii="Arial" w:hAnsi="Arial" w:cs="Arial"/>
          <w:color w:val="FF0000"/>
        </w:rPr>
        <w:t>/2019</w:t>
      </w:r>
    </w:p>
    <w:p w:rsidR="00F633C5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7D5F88">
        <w:rPr>
          <w:rFonts w:ascii="Arial" w:hAnsi="Arial" w:cs="Arial"/>
          <w:b/>
        </w:rPr>
        <w:t>Creación del movimiento</w:t>
      </w:r>
    </w:p>
    <w:p w:rsidR="007D5F88" w:rsidRPr="00E13C1F" w:rsidRDefault="007D5F88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DB35F1" w:rsidRPr="00E13C1F" w:rsidTr="00F36B07">
        <w:tc>
          <w:tcPr>
            <w:tcW w:w="2829" w:type="dxa"/>
          </w:tcPr>
          <w:p w:rsidR="00DB35F1" w:rsidRPr="00E13C1F" w:rsidRDefault="00DB35F1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829" w:type="dxa"/>
          </w:tcPr>
          <w:p w:rsidR="00DB35F1" w:rsidRPr="00E13C1F" w:rsidRDefault="00A01877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2830" w:type="dxa"/>
          </w:tcPr>
          <w:p w:rsidR="00DB35F1" w:rsidRPr="00E13C1F" w:rsidRDefault="00DB35F1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  <w:r w:rsidR="00A01877">
              <w:rPr>
                <w:rFonts w:ascii="Arial" w:hAnsi="Arial" w:cs="Arial"/>
              </w:rPr>
              <w:t>, Casa de Betina</w:t>
            </w: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884C60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team</w:t>
            </w:r>
          </w:p>
        </w:tc>
      </w:tr>
      <w:tr w:rsidR="00772AFD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72AFD" w:rsidRPr="00E13C1F" w:rsidTr="00F36B07">
        <w:trPr>
          <w:trHeight w:val="334"/>
        </w:trPr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p w:rsidR="00F633C5" w:rsidRPr="007D5F88" w:rsidRDefault="00F633C5" w:rsidP="00300BE7">
      <w:pPr>
        <w:jc w:val="center"/>
        <w:rPr>
          <w:rFonts w:ascii="Arial" w:hAnsi="Arial" w:cs="Arial"/>
          <w:bCs/>
        </w:rPr>
      </w:pPr>
      <w:r w:rsidRPr="00E13C1F">
        <w:rPr>
          <w:rFonts w:ascii="Arial" w:hAnsi="Arial" w:cs="Arial"/>
          <w:b/>
        </w:rPr>
        <w:t>ORDEN DEL DÍA:</w:t>
      </w:r>
      <w:r w:rsidR="007D5F88">
        <w:rPr>
          <w:rFonts w:ascii="Arial" w:hAnsi="Arial" w:cs="Arial"/>
          <w:b/>
        </w:rPr>
        <w:t xml:space="preserve"> </w:t>
      </w:r>
      <w:r w:rsidR="007D5F88" w:rsidRPr="007D5F88">
        <w:rPr>
          <w:rFonts w:ascii="Arial" w:hAnsi="Arial" w:cs="Arial"/>
          <w:bCs/>
        </w:rPr>
        <w:t>Hacer funcional el código</w:t>
      </w:r>
    </w:p>
    <w:p w:rsidR="00F633C5" w:rsidRPr="00E13C1F" w:rsidRDefault="00F633C5" w:rsidP="00300BE7">
      <w:pPr>
        <w:jc w:val="center"/>
        <w:rPr>
          <w:rFonts w:ascii="Arial" w:hAnsi="Arial" w:cs="Arial"/>
        </w:rPr>
      </w:pPr>
    </w:p>
    <w:p w:rsidR="00160C94" w:rsidRPr="00E13C1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F633C5" w:rsidRPr="00E13C1F" w:rsidRDefault="001576A7" w:rsidP="00735BEE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</w:t>
            </w:r>
            <w:r w:rsidR="007D5F88">
              <w:rPr>
                <w:rFonts w:ascii="Arial" w:hAnsi="Arial" w:cs="Arial"/>
              </w:rPr>
              <w:t xml:space="preserve"> de tutoriales en youtube los cuales nos ayudaron a poder desarrollar movimiento del carrito</w:t>
            </w:r>
          </w:p>
        </w:tc>
      </w:tr>
    </w:tbl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FB012B">
        <w:trPr>
          <w:trHeight w:val="284"/>
        </w:trPr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rPr>
                <w:noProof/>
                <w:lang w:eastAsia="es-ES_tradnl"/>
              </w:rPr>
              <w:lastRenderedPageBreak/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7</w:t>
            </w:r>
          </w:p>
          <w:p w:rsidR="00772AFD" w:rsidRDefault="00772AFD" w:rsidP="00300BE7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3A3AD3">
        <w:rPr>
          <w:rFonts w:ascii="Arial" w:hAnsi="Arial" w:cs="Arial"/>
          <w:color w:val="FF0000"/>
        </w:rPr>
        <w:t>0</w:t>
      </w:r>
      <w:r w:rsidR="00FF4A27">
        <w:rPr>
          <w:rFonts w:ascii="Arial" w:hAnsi="Arial" w:cs="Arial"/>
          <w:color w:val="FF0000"/>
        </w:rPr>
        <w:t>9</w:t>
      </w:r>
      <w:r w:rsidRPr="00E13C1F">
        <w:rPr>
          <w:rFonts w:ascii="Arial" w:hAnsi="Arial" w:cs="Arial"/>
          <w:color w:val="FF0000"/>
        </w:rPr>
        <w:t>/1</w:t>
      </w:r>
      <w:r w:rsidR="003A3AD3">
        <w:rPr>
          <w:rFonts w:ascii="Arial" w:hAnsi="Arial" w:cs="Arial"/>
          <w:color w:val="FF0000"/>
        </w:rPr>
        <w:t>2</w:t>
      </w:r>
      <w:r w:rsidRPr="00E13C1F">
        <w:rPr>
          <w:rFonts w:ascii="Arial" w:hAnsi="Arial" w:cs="Arial"/>
          <w:color w:val="FF0000"/>
        </w:rPr>
        <w:t>/2019</w:t>
      </w:r>
    </w:p>
    <w:p w:rsidR="00160C94" w:rsidRPr="00E13C1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1576A7">
        <w:rPr>
          <w:rFonts w:ascii="Arial" w:hAnsi="Arial" w:cs="Arial"/>
          <w:b/>
        </w:rPr>
        <w:t>Desarrollo del script de nuestro producto</w:t>
      </w: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DB35F1" w:rsidRPr="00E13C1F" w:rsidTr="00F36B07">
        <w:tc>
          <w:tcPr>
            <w:tcW w:w="2829" w:type="dxa"/>
          </w:tcPr>
          <w:p w:rsidR="00DB35F1" w:rsidRPr="00E13C1F" w:rsidRDefault="00DB35F1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:rsidR="00DB35F1" w:rsidRPr="00E13C1F" w:rsidRDefault="00DB35F1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:rsidR="00DB35F1" w:rsidRPr="00E13C1F" w:rsidRDefault="00DB35F1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884C60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team</w:t>
            </w:r>
          </w:p>
        </w:tc>
      </w:tr>
      <w:tr w:rsidR="00772AFD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72AFD" w:rsidRPr="00E13C1F" w:rsidTr="00F36B07">
        <w:trPr>
          <w:trHeight w:val="334"/>
        </w:trPr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B25838">
        <w:rPr>
          <w:rFonts w:ascii="Arial" w:hAnsi="Arial" w:cs="Arial"/>
          <w:b/>
        </w:rPr>
        <w:t xml:space="preserve"> Solucionar los errores del anterior código.</w:t>
      </w:r>
    </w:p>
    <w:p w:rsidR="00F633C5" w:rsidRPr="00E13C1F" w:rsidRDefault="00F633C5" w:rsidP="00300BE7">
      <w:pPr>
        <w:pStyle w:val="Prrafodelista"/>
        <w:jc w:val="center"/>
        <w:rPr>
          <w:rFonts w:ascii="Arial" w:hAnsi="Arial" w:cs="Arial"/>
        </w:rPr>
      </w:pPr>
    </w:p>
    <w:p w:rsidR="00160C94" w:rsidRPr="00E13C1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F633C5" w:rsidRPr="00E13C1F" w:rsidRDefault="001576A7" w:rsidP="00735BEE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Solucionar los errores que se encontraron al inicio del desarrollo del código</w:t>
            </w:r>
          </w:p>
        </w:tc>
      </w:tr>
    </w:tbl>
    <w:p w:rsidR="00F633C5" w:rsidRDefault="00F633C5" w:rsidP="00735BEE">
      <w:pPr>
        <w:rPr>
          <w:rFonts w:ascii="Arial" w:hAnsi="Arial" w:cs="Arial"/>
          <w:b/>
        </w:rPr>
      </w:pPr>
    </w:p>
    <w:p w:rsidR="00F633C5" w:rsidRDefault="00F633C5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1576A7" w:rsidRDefault="001576A7" w:rsidP="00300BE7">
      <w:pPr>
        <w:jc w:val="center"/>
        <w:rPr>
          <w:rFonts w:ascii="Arial" w:hAnsi="Arial" w:cs="Arial"/>
          <w:b/>
        </w:rPr>
      </w:pPr>
    </w:p>
    <w:p w:rsidR="001576A7" w:rsidRDefault="001576A7" w:rsidP="00300BE7">
      <w:pPr>
        <w:jc w:val="center"/>
        <w:rPr>
          <w:rFonts w:ascii="Arial" w:hAnsi="Arial" w:cs="Arial"/>
          <w:b/>
        </w:rPr>
      </w:pPr>
    </w:p>
    <w:p w:rsidR="001576A7" w:rsidRDefault="001576A7" w:rsidP="00300BE7">
      <w:pPr>
        <w:jc w:val="center"/>
        <w:rPr>
          <w:rFonts w:ascii="Arial" w:hAnsi="Arial" w:cs="Arial"/>
          <w:b/>
        </w:rPr>
      </w:pPr>
    </w:p>
    <w:p w:rsidR="001576A7" w:rsidRDefault="001576A7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FB012B">
        <w:trPr>
          <w:trHeight w:val="284"/>
        </w:trPr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rPr>
                <w:noProof/>
                <w:lang w:eastAsia="es-ES_tradnl"/>
              </w:rPr>
              <w:lastRenderedPageBreak/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</w:t>
            </w:r>
            <w:r w:rsidR="00FF4A27">
              <w:t>8</w:t>
            </w:r>
          </w:p>
          <w:p w:rsidR="00772AFD" w:rsidRDefault="00772AFD" w:rsidP="00300BE7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3A3AD3">
        <w:rPr>
          <w:rFonts w:ascii="Arial" w:hAnsi="Arial" w:cs="Arial"/>
          <w:color w:val="FF0000"/>
        </w:rPr>
        <w:t>10</w:t>
      </w:r>
      <w:r w:rsidRPr="00E13C1F">
        <w:rPr>
          <w:rFonts w:ascii="Arial" w:hAnsi="Arial" w:cs="Arial"/>
          <w:color w:val="FF0000"/>
        </w:rPr>
        <w:t>/1</w:t>
      </w:r>
      <w:r w:rsidR="003A3AD3">
        <w:rPr>
          <w:rFonts w:ascii="Arial" w:hAnsi="Arial" w:cs="Arial"/>
          <w:color w:val="FF0000"/>
        </w:rPr>
        <w:t>2</w:t>
      </w:r>
      <w:r w:rsidRPr="00E13C1F">
        <w:rPr>
          <w:rFonts w:ascii="Arial" w:hAnsi="Arial" w:cs="Arial"/>
          <w:color w:val="FF0000"/>
        </w:rPr>
        <w:t>/2019</w:t>
      </w:r>
    </w:p>
    <w:p w:rsidR="00160C94" w:rsidRPr="00E13C1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1576A7">
        <w:rPr>
          <w:rFonts w:ascii="Arial" w:hAnsi="Arial" w:cs="Arial"/>
          <w:b/>
        </w:rPr>
        <w:t xml:space="preserve">Finalizar el </w:t>
      </w:r>
      <w:r w:rsidR="00EA062F">
        <w:rPr>
          <w:rFonts w:ascii="Arial" w:hAnsi="Arial" w:cs="Arial"/>
          <w:b/>
        </w:rPr>
        <w:t>código</w:t>
      </w:r>
      <w:bookmarkStart w:id="0" w:name="_GoBack"/>
      <w:bookmarkEnd w:id="0"/>
      <w:r w:rsidR="001576A7">
        <w:rPr>
          <w:rFonts w:ascii="Arial" w:hAnsi="Arial" w:cs="Arial"/>
          <w:b/>
        </w:rPr>
        <w:t xml:space="preserve"> del producto</w:t>
      </w: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DB35F1" w:rsidRPr="00E13C1F" w:rsidTr="00F36B07">
        <w:tc>
          <w:tcPr>
            <w:tcW w:w="2829" w:type="dxa"/>
          </w:tcPr>
          <w:p w:rsidR="00DB35F1" w:rsidRPr="00E13C1F" w:rsidRDefault="00DB35F1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:rsidR="00DB35F1" w:rsidRPr="00E13C1F" w:rsidRDefault="00DB35F1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19:00</w:t>
            </w:r>
          </w:p>
        </w:tc>
        <w:tc>
          <w:tcPr>
            <w:tcW w:w="2830" w:type="dxa"/>
          </w:tcPr>
          <w:p w:rsidR="00DB35F1" w:rsidRPr="00E13C1F" w:rsidRDefault="00DB35F1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884C60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team</w:t>
            </w:r>
          </w:p>
        </w:tc>
      </w:tr>
      <w:tr w:rsidR="00772AFD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72AFD" w:rsidRPr="00E13C1F" w:rsidTr="00F36B07">
        <w:trPr>
          <w:trHeight w:val="334"/>
        </w:trPr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p w:rsidR="00F633C5" w:rsidRPr="003D55F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B25838">
        <w:rPr>
          <w:rFonts w:ascii="Arial" w:hAnsi="Arial" w:cs="Arial"/>
          <w:b/>
        </w:rPr>
        <w:t xml:space="preserve"> </w:t>
      </w:r>
      <w:r w:rsidR="00EA062F">
        <w:rPr>
          <w:rFonts w:ascii="Arial" w:hAnsi="Arial" w:cs="Arial"/>
          <w:b/>
        </w:rPr>
        <w:t>Hacer que el código funcione</w:t>
      </w:r>
    </w:p>
    <w:p w:rsidR="00F633C5" w:rsidRPr="00E13C1F" w:rsidRDefault="00F633C5" w:rsidP="00300BE7">
      <w:pPr>
        <w:jc w:val="center"/>
        <w:rPr>
          <w:rFonts w:ascii="Arial" w:hAnsi="Arial" w:cs="Arial"/>
        </w:rPr>
      </w:pP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F633C5" w:rsidRPr="00E13C1F" w:rsidRDefault="00EA062F" w:rsidP="00735BEE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Finalización del script del producto el cual tiene todos los datos de este</w:t>
            </w:r>
          </w:p>
        </w:tc>
      </w:tr>
    </w:tbl>
    <w:p w:rsidR="00F633C5" w:rsidRDefault="00F633C5" w:rsidP="00735BEE">
      <w:pPr>
        <w:rPr>
          <w:rFonts w:ascii="Arial" w:hAnsi="Arial" w:cs="Arial"/>
          <w:b/>
        </w:rPr>
      </w:pPr>
    </w:p>
    <w:p w:rsidR="00F633C5" w:rsidRDefault="00F633C5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124328" w:rsidRDefault="00124328" w:rsidP="00300BE7">
      <w:pPr>
        <w:jc w:val="center"/>
        <w:rPr>
          <w:rFonts w:ascii="Arial" w:hAnsi="Arial" w:cs="Arial"/>
          <w:b/>
        </w:rPr>
      </w:pPr>
    </w:p>
    <w:p w:rsidR="00D52F6C" w:rsidRDefault="00D52F6C" w:rsidP="00300BE7">
      <w:pPr>
        <w:jc w:val="center"/>
        <w:rPr>
          <w:rFonts w:ascii="Arial" w:hAnsi="Arial" w:cs="Arial"/>
          <w:b/>
        </w:rPr>
      </w:pPr>
    </w:p>
    <w:p w:rsidR="00124328" w:rsidRPr="00E13C1F" w:rsidRDefault="00124328" w:rsidP="00300BE7">
      <w:pPr>
        <w:jc w:val="center"/>
        <w:rPr>
          <w:rFonts w:ascii="Arial" w:hAnsi="Arial" w:cs="Arial"/>
          <w:b/>
        </w:rPr>
      </w:pPr>
    </w:p>
    <w:sectPr w:rsidR="00124328" w:rsidRPr="00E13C1F" w:rsidSect="00C41B2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F87" w:rsidRDefault="00933F87" w:rsidP="00E13C1F">
      <w:r>
        <w:separator/>
      </w:r>
    </w:p>
  </w:endnote>
  <w:endnote w:type="continuationSeparator" w:id="0">
    <w:p w:rsidR="00933F87" w:rsidRDefault="00933F87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F87" w:rsidRDefault="00933F87" w:rsidP="00E13C1F">
      <w:r>
        <w:separator/>
      </w:r>
    </w:p>
  </w:footnote>
  <w:footnote w:type="continuationSeparator" w:id="0">
    <w:p w:rsidR="00933F87" w:rsidRDefault="00933F87" w:rsidP="00E13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F5989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21"/>
    <w:rsid w:val="000A2B7F"/>
    <w:rsid w:val="000C2346"/>
    <w:rsid w:val="00124328"/>
    <w:rsid w:val="001576A7"/>
    <w:rsid w:val="00160C94"/>
    <w:rsid w:val="00235176"/>
    <w:rsid w:val="00300BE7"/>
    <w:rsid w:val="003A3AD3"/>
    <w:rsid w:val="003A5F99"/>
    <w:rsid w:val="003D55FF"/>
    <w:rsid w:val="003E6EC3"/>
    <w:rsid w:val="004164D1"/>
    <w:rsid w:val="004251BC"/>
    <w:rsid w:val="004709CA"/>
    <w:rsid w:val="004D66BA"/>
    <w:rsid w:val="00662848"/>
    <w:rsid w:val="007042A2"/>
    <w:rsid w:val="00706CF4"/>
    <w:rsid w:val="00735BEE"/>
    <w:rsid w:val="00772AFD"/>
    <w:rsid w:val="007D5F88"/>
    <w:rsid w:val="007D718C"/>
    <w:rsid w:val="00851C21"/>
    <w:rsid w:val="00884C60"/>
    <w:rsid w:val="00893722"/>
    <w:rsid w:val="00906D6B"/>
    <w:rsid w:val="009228B6"/>
    <w:rsid w:val="00933F87"/>
    <w:rsid w:val="00957DFF"/>
    <w:rsid w:val="0099084C"/>
    <w:rsid w:val="009942A8"/>
    <w:rsid w:val="009F4DB5"/>
    <w:rsid w:val="00A01877"/>
    <w:rsid w:val="00AE44BC"/>
    <w:rsid w:val="00B25838"/>
    <w:rsid w:val="00C41B24"/>
    <w:rsid w:val="00D52F6C"/>
    <w:rsid w:val="00DB35F1"/>
    <w:rsid w:val="00E13C1F"/>
    <w:rsid w:val="00E4085D"/>
    <w:rsid w:val="00EA062F"/>
    <w:rsid w:val="00F36B07"/>
    <w:rsid w:val="00F40AB5"/>
    <w:rsid w:val="00F633C5"/>
    <w:rsid w:val="00F72F73"/>
    <w:rsid w:val="00FF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4C50"/>
  <w14:defaultImageDpi w14:val="32767"/>
  <w15:chartTrackingRefBased/>
  <w15:docId w15:val="{9C36C570-DA5E-4C55-94BD-787EFCA0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n%20Vargas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2</TotalTime>
  <Pages>8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Vargas</dc:creator>
  <cp:keywords/>
  <dc:description/>
  <cp:lastModifiedBy>Rodrigo Delgadillo</cp:lastModifiedBy>
  <cp:revision>2</cp:revision>
  <dcterms:created xsi:type="dcterms:W3CDTF">2019-12-11T13:32:00Z</dcterms:created>
  <dcterms:modified xsi:type="dcterms:W3CDTF">2019-12-11T13:32:00Z</dcterms:modified>
</cp:coreProperties>
</file>