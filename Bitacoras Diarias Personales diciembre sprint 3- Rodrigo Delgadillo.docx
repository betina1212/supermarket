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772AFD" w:rsidTr="001C4454">
        <w:trPr>
          <w:trHeight w:val="284"/>
        </w:trPr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 wp14:anchorId="6DAC11C6" wp14:editId="7D32D4A2">
                  <wp:extent cx="1646538" cy="581074"/>
                  <wp:effectExtent l="0" t="0" r="508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pb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23" cy="58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t xml:space="preserve">ACTA DE </w:t>
            </w:r>
            <w:proofErr w:type="gramStart"/>
            <w:r>
              <w:t>REUNIÓN :</w:t>
            </w:r>
            <w:proofErr w:type="gram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1</w:t>
            </w:r>
          </w:p>
          <w:p w:rsidR="00772AFD" w:rsidRDefault="00772AFD" w:rsidP="00300BE7">
            <w:pPr>
              <w:pStyle w:val="Encabezado"/>
              <w:jc w:val="center"/>
            </w:pPr>
            <w:r>
              <w:t xml:space="preserve">EQUIPO </w:t>
            </w:r>
            <w:r w:rsidRPr="00E13C1F">
              <w:rPr>
                <w:color w:val="FF0000"/>
              </w:rPr>
              <w:t>DE REALIDAD VIRTUAL</w:t>
            </w:r>
          </w:p>
        </w:tc>
      </w:tr>
    </w:tbl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124328" w:rsidRPr="00E13C1F" w:rsidRDefault="00E13C1F" w:rsidP="00300BE7">
      <w:pPr>
        <w:jc w:val="center"/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A820F7">
        <w:rPr>
          <w:rFonts w:ascii="Arial" w:hAnsi="Arial" w:cs="Arial"/>
          <w:color w:val="FF0000"/>
        </w:rPr>
        <w:t>12</w:t>
      </w:r>
      <w:r w:rsidRPr="00E13C1F">
        <w:rPr>
          <w:rFonts w:ascii="Arial" w:hAnsi="Arial" w:cs="Arial"/>
          <w:color w:val="FF0000"/>
        </w:rPr>
        <w:t>/1</w:t>
      </w:r>
      <w:r w:rsidR="003A3AD3">
        <w:rPr>
          <w:rFonts w:ascii="Arial" w:hAnsi="Arial" w:cs="Arial"/>
          <w:color w:val="FF0000"/>
        </w:rPr>
        <w:t>2</w:t>
      </w:r>
      <w:r w:rsidRPr="00E13C1F">
        <w:rPr>
          <w:rFonts w:ascii="Arial" w:hAnsi="Arial" w:cs="Arial"/>
          <w:color w:val="FF0000"/>
        </w:rPr>
        <w:t>/2019</w:t>
      </w:r>
    </w:p>
    <w:p w:rsidR="00E13C1F" w:rsidRDefault="00E13C1F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proofErr w:type="spellStart"/>
      <w:r w:rsidR="003076CC">
        <w:rPr>
          <w:rFonts w:ascii="Arial" w:hAnsi="Arial" w:cs="Arial"/>
        </w:rPr>
        <w:t>Planeacion</w:t>
      </w:r>
      <w:proofErr w:type="spellEnd"/>
      <w:r w:rsidR="003076CC">
        <w:rPr>
          <w:rFonts w:ascii="Arial" w:hAnsi="Arial" w:cs="Arial"/>
        </w:rPr>
        <w:t xml:space="preserve"> de sprint</w:t>
      </w:r>
    </w:p>
    <w:p w:rsidR="00300BE7" w:rsidRPr="00E13C1F" w:rsidRDefault="00300BE7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:rsidTr="00E13C1F">
        <w:tc>
          <w:tcPr>
            <w:tcW w:w="2829" w:type="dxa"/>
            <w:shd w:val="clear" w:color="auto" w:fill="AEAAAA" w:themeFill="background2" w:themeFillShade="BF"/>
          </w:tcPr>
          <w:p w:rsidR="00E13C1F" w:rsidRPr="00E13C1F" w:rsidRDefault="00E13C1F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E13C1F" w:rsidRPr="00E13C1F" w:rsidRDefault="00E13C1F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E13C1F" w:rsidRPr="00E13C1F" w:rsidRDefault="00E13C1F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A01877" w:rsidRPr="00E13C1F" w:rsidTr="00E13C1F">
        <w:tc>
          <w:tcPr>
            <w:tcW w:w="2829" w:type="dxa"/>
          </w:tcPr>
          <w:p w:rsidR="00A01877" w:rsidRPr="00E13C1F" w:rsidRDefault="00A01877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</w:tcPr>
          <w:p w:rsidR="00A01877" w:rsidRPr="00E13C1F" w:rsidRDefault="00A01877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</w:t>
            </w:r>
          </w:p>
        </w:tc>
        <w:tc>
          <w:tcPr>
            <w:tcW w:w="2830" w:type="dxa"/>
          </w:tcPr>
          <w:p w:rsidR="00A01877" w:rsidRPr="00E13C1F" w:rsidRDefault="00A01877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</w:p>
        </w:tc>
      </w:tr>
    </w:tbl>
    <w:p w:rsidR="00E13C1F" w:rsidRPr="00E13C1F" w:rsidRDefault="00E13C1F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:rsidR="00E13C1F" w:rsidRPr="00E13C1F" w:rsidRDefault="00E13C1F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:rsidTr="00E13C1F">
        <w:tc>
          <w:tcPr>
            <w:tcW w:w="4244" w:type="dxa"/>
            <w:shd w:val="clear" w:color="auto" w:fill="AEAAAA" w:themeFill="background2" w:themeFillShade="BF"/>
          </w:tcPr>
          <w:p w:rsidR="00E13C1F" w:rsidRPr="00E13C1F" w:rsidRDefault="00E13C1F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E13C1F" w:rsidRPr="00E13C1F" w:rsidRDefault="00E13C1F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:rsidTr="00E13C1F">
        <w:tc>
          <w:tcPr>
            <w:tcW w:w="4244" w:type="dxa"/>
          </w:tcPr>
          <w:p w:rsidR="00E13C1F" w:rsidRPr="00E13C1F" w:rsidRDefault="00772AFD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Delgadillo</w:t>
            </w:r>
          </w:p>
        </w:tc>
        <w:tc>
          <w:tcPr>
            <w:tcW w:w="4244" w:type="dxa"/>
          </w:tcPr>
          <w:p w:rsidR="00E13C1F" w:rsidRPr="00E13C1F" w:rsidRDefault="00884C60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2E7FF6">
              <w:rPr>
                <w:rFonts w:ascii="Arial" w:hAnsi="Arial" w:cs="Arial"/>
              </w:rPr>
              <w:t>crum master</w:t>
            </w:r>
          </w:p>
        </w:tc>
      </w:tr>
      <w:tr w:rsidR="00F40AB5" w:rsidRPr="00E13C1F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:rsidR="00F40AB5" w:rsidRPr="00E13C1F" w:rsidRDefault="00F40AB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F40AB5" w:rsidRPr="00E13C1F" w:rsidTr="00E13C1F">
        <w:trPr>
          <w:trHeight w:val="334"/>
        </w:trPr>
        <w:tc>
          <w:tcPr>
            <w:tcW w:w="4244" w:type="dxa"/>
          </w:tcPr>
          <w:p w:rsidR="00F40AB5" w:rsidRPr="00E13C1F" w:rsidRDefault="00F40AB5" w:rsidP="00300B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F40AB5" w:rsidRPr="00E13C1F" w:rsidRDefault="00F40AB5" w:rsidP="00300BE7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13C1F" w:rsidRPr="00E13C1F" w:rsidRDefault="00E13C1F" w:rsidP="00300BE7">
      <w:pPr>
        <w:jc w:val="center"/>
        <w:rPr>
          <w:rFonts w:ascii="Arial" w:hAnsi="Arial" w:cs="Arial"/>
        </w:rPr>
      </w:pPr>
    </w:p>
    <w:p w:rsidR="00E13C1F" w:rsidRPr="00E13C1F" w:rsidRDefault="00E13C1F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  <w:r w:rsidR="003E6EC3">
        <w:rPr>
          <w:rFonts w:ascii="Arial" w:hAnsi="Arial" w:cs="Arial"/>
          <w:b/>
        </w:rPr>
        <w:t xml:space="preserve"> </w:t>
      </w:r>
      <w:r w:rsidR="003076CC">
        <w:rPr>
          <w:rFonts w:ascii="Arial" w:hAnsi="Arial" w:cs="Arial"/>
        </w:rPr>
        <w:t>Repartir roles del nuevo sprint</w:t>
      </w:r>
    </w:p>
    <w:p w:rsidR="00E13C1F" w:rsidRPr="00E13C1F" w:rsidRDefault="00E13C1F" w:rsidP="00300BE7">
      <w:pPr>
        <w:pStyle w:val="Prrafodelista"/>
        <w:jc w:val="center"/>
        <w:rPr>
          <w:rFonts w:ascii="Arial" w:hAnsi="Arial" w:cs="Arial"/>
        </w:rPr>
      </w:pPr>
    </w:p>
    <w:p w:rsidR="00E13C1F" w:rsidRPr="00E13C1F" w:rsidRDefault="00E13C1F" w:rsidP="00300BE7">
      <w:pPr>
        <w:jc w:val="center"/>
        <w:rPr>
          <w:rFonts w:ascii="Arial" w:hAnsi="Arial" w:cs="Arial"/>
        </w:rPr>
      </w:pPr>
    </w:p>
    <w:p w:rsidR="00E13C1F" w:rsidRPr="00E13C1F" w:rsidRDefault="00E13C1F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:rsidTr="00E13C1F">
        <w:tc>
          <w:tcPr>
            <w:tcW w:w="8488" w:type="dxa"/>
          </w:tcPr>
          <w:p w:rsidR="00E13C1F" w:rsidRPr="00E13C1F" w:rsidRDefault="003076CC" w:rsidP="00300BE7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Repartir al sorteo los nuevos roles para poder proceder con el sprint</w:t>
            </w:r>
          </w:p>
        </w:tc>
      </w:tr>
    </w:tbl>
    <w:p w:rsidR="00E13C1F" w:rsidRDefault="00E13C1F" w:rsidP="00300BE7">
      <w:pPr>
        <w:jc w:val="center"/>
        <w:rPr>
          <w:rFonts w:ascii="Arial" w:hAnsi="Arial" w:cs="Arial"/>
          <w:b/>
        </w:rPr>
      </w:pPr>
    </w:p>
    <w:p w:rsidR="003D55FF" w:rsidRDefault="003D55FF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3D55FF" w:rsidRDefault="003D55FF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3D55FF" w:rsidRDefault="003D55FF" w:rsidP="00300BE7">
      <w:pPr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772AFD" w:rsidTr="001C4454">
        <w:trPr>
          <w:trHeight w:val="284"/>
        </w:trPr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 wp14:anchorId="6DAC11C6" wp14:editId="7D32D4A2">
                  <wp:extent cx="1646538" cy="581074"/>
                  <wp:effectExtent l="0" t="0" r="508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pb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23" cy="58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t xml:space="preserve">ACTA DE </w:t>
            </w:r>
            <w:proofErr w:type="gramStart"/>
            <w:r>
              <w:t>REUNIÓN :</w:t>
            </w:r>
            <w:proofErr w:type="gram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2</w:t>
            </w:r>
          </w:p>
          <w:p w:rsidR="00772AFD" w:rsidRDefault="00772AFD" w:rsidP="00300BE7">
            <w:pPr>
              <w:pStyle w:val="Encabezado"/>
              <w:jc w:val="center"/>
            </w:pPr>
            <w:r>
              <w:t xml:space="preserve">EQUIPO </w:t>
            </w:r>
            <w:r w:rsidRPr="00E13C1F">
              <w:rPr>
                <w:color w:val="FF0000"/>
              </w:rPr>
              <w:t>DE REALIDAD VIRTUAL</w:t>
            </w:r>
          </w:p>
        </w:tc>
      </w:tr>
    </w:tbl>
    <w:p w:rsidR="00124328" w:rsidRDefault="00124328" w:rsidP="00300BE7">
      <w:pPr>
        <w:jc w:val="center"/>
        <w:rPr>
          <w:rFonts w:ascii="Arial" w:hAnsi="Arial" w:cs="Arial"/>
          <w:b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A820F7">
        <w:rPr>
          <w:rFonts w:ascii="Arial" w:hAnsi="Arial" w:cs="Arial"/>
          <w:color w:val="FF0000"/>
        </w:rPr>
        <w:t>1</w:t>
      </w:r>
      <w:r w:rsidR="003A3AD3">
        <w:rPr>
          <w:rFonts w:ascii="Arial" w:hAnsi="Arial" w:cs="Arial"/>
          <w:color w:val="FF0000"/>
        </w:rPr>
        <w:t>3</w:t>
      </w:r>
      <w:r w:rsidRPr="00E13C1F">
        <w:rPr>
          <w:rFonts w:ascii="Arial" w:hAnsi="Arial" w:cs="Arial"/>
          <w:color w:val="FF0000"/>
        </w:rPr>
        <w:t>/1</w:t>
      </w:r>
      <w:r w:rsidR="003A3AD3">
        <w:rPr>
          <w:rFonts w:ascii="Arial" w:hAnsi="Arial" w:cs="Arial"/>
          <w:color w:val="FF0000"/>
        </w:rPr>
        <w:t>2</w:t>
      </w:r>
      <w:r w:rsidRPr="00E13C1F">
        <w:rPr>
          <w:rFonts w:ascii="Arial" w:hAnsi="Arial" w:cs="Arial"/>
          <w:color w:val="FF0000"/>
        </w:rPr>
        <w:t>/2019</w:t>
      </w:r>
    </w:p>
    <w:p w:rsidR="007D5F88" w:rsidRDefault="00F633C5" w:rsidP="003076CC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3076CC">
        <w:rPr>
          <w:rFonts w:ascii="Arial" w:hAnsi="Arial" w:cs="Arial"/>
        </w:rPr>
        <w:t xml:space="preserve">Conectar web </w:t>
      </w:r>
      <w:proofErr w:type="spellStart"/>
      <w:r w:rsidR="003076CC">
        <w:rPr>
          <w:rFonts w:ascii="Arial" w:hAnsi="Arial" w:cs="Arial"/>
        </w:rPr>
        <w:t>services</w:t>
      </w:r>
      <w:proofErr w:type="spellEnd"/>
      <w:r w:rsidR="003076CC">
        <w:rPr>
          <w:rFonts w:ascii="Arial" w:hAnsi="Arial" w:cs="Arial"/>
        </w:rPr>
        <w:t xml:space="preserve"> con el grupo de gestión del proyecto</w:t>
      </w:r>
    </w:p>
    <w:p w:rsidR="00F633C5" w:rsidRPr="00E13C1F" w:rsidRDefault="007D5F88" w:rsidP="00300B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F633C5" w:rsidRPr="00E13C1F" w:rsidRDefault="00F633C5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2829"/>
        <w:gridCol w:w="2829"/>
        <w:gridCol w:w="2984"/>
      </w:tblGrid>
      <w:tr w:rsidR="00F633C5" w:rsidRPr="00E13C1F" w:rsidTr="00F633C5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98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F633C5" w:rsidRPr="00E13C1F" w:rsidTr="00F633C5">
        <w:tc>
          <w:tcPr>
            <w:tcW w:w="2829" w:type="dxa"/>
          </w:tcPr>
          <w:p w:rsidR="00F633C5" w:rsidRPr="00E13C1F" w:rsidRDefault="003E6EC3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</w:t>
            </w:r>
            <w:r w:rsidR="00DB35F1">
              <w:rPr>
                <w:rFonts w:ascii="Arial" w:hAnsi="Arial" w:cs="Arial"/>
              </w:rPr>
              <w:t>15</w:t>
            </w:r>
          </w:p>
        </w:tc>
        <w:tc>
          <w:tcPr>
            <w:tcW w:w="2829" w:type="dxa"/>
          </w:tcPr>
          <w:p w:rsidR="00F633C5" w:rsidRPr="00E13C1F" w:rsidRDefault="00DB35F1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</w:t>
            </w:r>
          </w:p>
        </w:tc>
        <w:tc>
          <w:tcPr>
            <w:tcW w:w="2984" w:type="dxa"/>
          </w:tcPr>
          <w:p w:rsidR="00F633C5" w:rsidRPr="00E13C1F" w:rsidRDefault="00FF4A27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</w:p>
        </w:tc>
      </w:tr>
    </w:tbl>
    <w:p w:rsidR="00F633C5" w:rsidRPr="00E13C1F" w:rsidRDefault="00F633C5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72AFD" w:rsidRPr="00E13C1F" w:rsidTr="00F36B07"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Delgadillo</w:t>
            </w:r>
          </w:p>
        </w:tc>
        <w:tc>
          <w:tcPr>
            <w:tcW w:w="4244" w:type="dxa"/>
          </w:tcPr>
          <w:p w:rsidR="00772AFD" w:rsidRPr="00E13C1F" w:rsidRDefault="002E7FF6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</w:t>
            </w:r>
          </w:p>
        </w:tc>
      </w:tr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F633C5" w:rsidRPr="00E13C1F" w:rsidTr="00F36B07">
        <w:trPr>
          <w:trHeight w:val="334"/>
        </w:trPr>
        <w:tc>
          <w:tcPr>
            <w:tcW w:w="4244" w:type="dxa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300BE7">
      <w:pPr>
        <w:jc w:val="center"/>
        <w:rPr>
          <w:rFonts w:ascii="Arial" w:hAnsi="Arial" w:cs="Arial"/>
        </w:rPr>
      </w:pPr>
    </w:p>
    <w:p w:rsidR="003076CC" w:rsidRDefault="00F633C5" w:rsidP="003076CC">
      <w:pPr>
        <w:pStyle w:val="Prrafodelista"/>
        <w:ind w:left="2136" w:firstLine="696"/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ORDEN DEL DÍA:</w:t>
      </w:r>
      <w:r w:rsidR="00A01877" w:rsidRPr="00A01877">
        <w:rPr>
          <w:rFonts w:ascii="Arial" w:hAnsi="Arial" w:cs="Arial"/>
          <w:b/>
        </w:rPr>
        <w:t xml:space="preserve"> </w:t>
      </w:r>
      <w:r w:rsidR="003076CC">
        <w:rPr>
          <w:rFonts w:ascii="Arial" w:hAnsi="Arial" w:cs="Arial"/>
        </w:rPr>
        <w:t xml:space="preserve">Web </w:t>
      </w:r>
      <w:proofErr w:type="spellStart"/>
      <w:r w:rsidR="003076CC">
        <w:rPr>
          <w:rFonts w:ascii="Arial" w:hAnsi="Arial" w:cs="Arial"/>
        </w:rPr>
        <w:t>services</w:t>
      </w:r>
      <w:proofErr w:type="spellEnd"/>
    </w:p>
    <w:p w:rsidR="002E7FF6" w:rsidRDefault="002E7FF6" w:rsidP="00300BE7">
      <w:pPr>
        <w:jc w:val="center"/>
        <w:rPr>
          <w:rFonts w:ascii="Arial" w:hAnsi="Arial" w:cs="Arial"/>
        </w:rPr>
      </w:pPr>
    </w:p>
    <w:p w:rsidR="002E7FF6" w:rsidRDefault="002E7FF6" w:rsidP="00300BE7">
      <w:pPr>
        <w:jc w:val="center"/>
        <w:rPr>
          <w:rFonts w:ascii="Arial" w:hAnsi="Arial" w:cs="Arial"/>
          <w:b/>
        </w:rPr>
      </w:pPr>
    </w:p>
    <w:p w:rsidR="00F633C5" w:rsidRPr="00E13C1F" w:rsidRDefault="00F633C5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633C5" w:rsidRPr="00E13C1F" w:rsidTr="00F36B07">
        <w:tc>
          <w:tcPr>
            <w:tcW w:w="8488" w:type="dxa"/>
          </w:tcPr>
          <w:p w:rsidR="00F633C5" w:rsidRPr="00735BEE" w:rsidRDefault="003076CC" w:rsidP="00300BE7">
            <w:pPr>
              <w:pStyle w:val="Prrafodelista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Unity: los scripts necesarios fueron añadidos al proyecto para la realización de la conexión de web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services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con el grupo de gesti</w:t>
            </w:r>
            <w:r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  <w:color w:val="000000" w:themeColor="text1"/>
              </w:rPr>
              <w:t>n.</w:t>
            </w:r>
          </w:p>
        </w:tc>
      </w:tr>
    </w:tbl>
    <w:p w:rsidR="00F633C5" w:rsidRDefault="00F633C5" w:rsidP="00300BE7">
      <w:pPr>
        <w:jc w:val="center"/>
        <w:rPr>
          <w:rFonts w:ascii="Arial" w:hAnsi="Arial" w:cs="Arial"/>
          <w:b/>
        </w:rPr>
      </w:pPr>
    </w:p>
    <w:p w:rsidR="003E6EC3" w:rsidRDefault="003E6EC3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772AFD" w:rsidTr="001C4454">
        <w:trPr>
          <w:trHeight w:val="284"/>
        </w:trPr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rPr>
                <w:noProof/>
                <w:lang w:eastAsia="es-ES_tradnl"/>
              </w:rPr>
              <w:lastRenderedPageBreak/>
              <w:drawing>
                <wp:inline distT="0" distB="0" distL="0" distR="0" wp14:anchorId="6DAC11C6" wp14:editId="7D32D4A2">
                  <wp:extent cx="1646538" cy="581074"/>
                  <wp:effectExtent l="0" t="0" r="508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pb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23" cy="58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t xml:space="preserve">ACTA DE </w:t>
            </w:r>
            <w:proofErr w:type="gramStart"/>
            <w:r>
              <w:t>REUNIÓN :</w:t>
            </w:r>
            <w:proofErr w:type="gram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3</w:t>
            </w:r>
          </w:p>
          <w:p w:rsidR="00772AFD" w:rsidRDefault="00772AFD" w:rsidP="00300BE7">
            <w:pPr>
              <w:pStyle w:val="Encabezado"/>
              <w:jc w:val="center"/>
            </w:pPr>
            <w:r>
              <w:t xml:space="preserve">EQUIPO </w:t>
            </w:r>
            <w:r w:rsidRPr="00E13C1F">
              <w:rPr>
                <w:color w:val="FF0000"/>
              </w:rPr>
              <w:t>DE REALIDAD VIRTUAL</w:t>
            </w:r>
          </w:p>
        </w:tc>
      </w:tr>
    </w:tbl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A820F7">
        <w:rPr>
          <w:rFonts w:ascii="Arial" w:hAnsi="Arial" w:cs="Arial"/>
          <w:color w:val="FF0000"/>
        </w:rPr>
        <w:t>1</w:t>
      </w:r>
      <w:r w:rsidR="003A3AD3">
        <w:rPr>
          <w:rFonts w:ascii="Arial" w:hAnsi="Arial" w:cs="Arial"/>
          <w:color w:val="FF0000"/>
        </w:rPr>
        <w:t>4</w:t>
      </w:r>
      <w:r w:rsidRPr="00E13C1F">
        <w:rPr>
          <w:rFonts w:ascii="Arial" w:hAnsi="Arial" w:cs="Arial"/>
          <w:color w:val="FF0000"/>
        </w:rPr>
        <w:t>/1</w:t>
      </w:r>
      <w:r w:rsidR="003A3AD3">
        <w:rPr>
          <w:rFonts w:ascii="Arial" w:hAnsi="Arial" w:cs="Arial"/>
          <w:color w:val="FF0000"/>
        </w:rPr>
        <w:t>2</w:t>
      </w:r>
      <w:r w:rsidRPr="00E13C1F">
        <w:rPr>
          <w:rFonts w:ascii="Arial" w:hAnsi="Arial" w:cs="Arial"/>
          <w:color w:val="FF0000"/>
        </w:rPr>
        <w:t>/2019</w:t>
      </w:r>
    </w:p>
    <w:p w:rsidR="00FF4A27" w:rsidRPr="00E13C1F" w:rsidRDefault="00F633C5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3076CC">
        <w:rPr>
          <w:rFonts w:ascii="Arial" w:hAnsi="Arial" w:cs="Arial"/>
        </w:rPr>
        <w:t xml:space="preserve">Lograr que funcione el inicio de sesión usando la base de datos del equipo de </w:t>
      </w:r>
      <w:proofErr w:type="spellStart"/>
      <w:r w:rsidR="003076CC">
        <w:rPr>
          <w:rFonts w:ascii="Arial" w:hAnsi="Arial" w:cs="Arial"/>
        </w:rPr>
        <w:t>gestion</w:t>
      </w:r>
      <w:proofErr w:type="spellEnd"/>
    </w:p>
    <w:p w:rsidR="00F633C5" w:rsidRPr="00E13C1F" w:rsidRDefault="00F633C5" w:rsidP="00300BE7">
      <w:pPr>
        <w:jc w:val="center"/>
        <w:rPr>
          <w:rFonts w:ascii="Arial" w:hAnsi="Arial" w:cs="Arial"/>
          <w:b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F633C5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A01877" w:rsidRPr="00E13C1F" w:rsidTr="00F36B07">
        <w:tc>
          <w:tcPr>
            <w:tcW w:w="2829" w:type="dxa"/>
          </w:tcPr>
          <w:p w:rsidR="00A01877" w:rsidRPr="00E13C1F" w:rsidRDefault="00A01877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</w:tcPr>
          <w:p w:rsidR="00A01877" w:rsidRPr="00E13C1F" w:rsidRDefault="00A01877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</w:t>
            </w:r>
          </w:p>
        </w:tc>
        <w:tc>
          <w:tcPr>
            <w:tcW w:w="2830" w:type="dxa"/>
          </w:tcPr>
          <w:p w:rsidR="00A01877" w:rsidRPr="00E13C1F" w:rsidRDefault="00A01877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</w:p>
        </w:tc>
      </w:tr>
    </w:tbl>
    <w:p w:rsidR="00F633C5" w:rsidRPr="00E13C1F" w:rsidRDefault="00F633C5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72AFD" w:rsidRPr="00E13C1F" w:rsidTr="00F36B07"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Delgadillo</w:t>
            </w:r>
          </w:p>
        </w:tc>
        <w:tc>
          <w:tcPr>
            <w:tcW w:w="4244" w:type="dxa"/>
          </w:tcPr>
          <w:p w:rsidR="00772AFD" w:rsidRPr="00E13C1F" w:rsidRDefault="002E7FF6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</w:t>
            </w:r>
          </w:p>
        </w:tc>
      </w:tr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F633C5" w:rsidRPr="00E13C1F" w:rsidTr="00F36B07">
        <w:trPr>
          <w:trHeight w:val="334"/>
        </w:trPr>
        <w:tc>
          <w:tcPr>
            <w:tcW w:w="4244" w:type="dxa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300BE7">
      <w:pPr>
        <w:jc w:val="center"/>
        <w:rPr>
          <w:rFonts w:ascii="Arial" w:hAnsi="Arial" w:cs="Arial"/>
        </w:rPr>
      </w:pPr>
    </w:p>
    <w:p w:rsidR="007D5F88" w:rsidRDefault="00F633C5" w:rsidP="007D5F88">
      <w:pPr>
        <w:pStyle w:val="Prrafodelista"/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ORDEN DEL DÍA:</w:t>
      </w:r>
      <w:r w:rsidR="00D52F6C">
        <w:rPr>
          <w:rFonts w:ascii="Arial" w:hAnsi="Arial" w:cs="Arial"/>
          <w:b/>
        </w:rPr>
        <w:t xml:space="preserve"> </w:t>
      </w:r>
    </w:p>
    <w:p w:rsidR="007D5F88" w:rsidRDefault="007D5F88" w:rsidP="007D5F88">
      <w:pPr>
        <w:rPr>
          <w:rFonts w:ascii="Arial" w:hAnsi="Arial" w:cs="Arial"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</w:p>
    <w:p w:rsidR="00F633C5" w:rsidRPr="00E13C1F" w:rsidRDefault="00F633C5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633C5" w:rsidRPr="00E13C1F" w:rsidTr="00F36B07">
        <w:tc>
          <w:tcPr>
            <w:tcW w:w="8488" w:type="dxa"/>
          </w:tcPr>
          <w:p w:rsidR="00F633C5" w:rsidRPr="00735BEE" w:rsidRDefault="003076CC" w:rsidP="00300BE7">
            <w:pPr>
              <w:pStyle w:val="Prrafodelista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Unity: los scripts necesarios fueron añadidos al proyecto para la realización de la conexión de web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services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con el grupo de gesti</w:t>
            </w:r>
            <w:r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  <w:color w:val="000000" w:themeColor="text1"/>
              </w:rPr>
              <w:t xml:space="preserve">n en la parte de inicio de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</w:rPr>
              <w:t>sesion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.</w:t>
            </w:r>
            <w:r w:rsidR="007D5F88">
              <w:rPr>
                <w:rFonts w:ascii="Arial" w:hAnsi="Arial" w:cs="Arial"/>
                <w:color w:val="000000" w:themeColor="text1"/>
              </w:rPr>
              <w:t>.</w:t>
            </w:r>
            <w:proofErr w:type="gramEnd"/>
          </w:p>
        </w:tc>
      </w:tr>
    </w:tbl>
    <w:p w:rsidR="00F633C5" w:rsidRDefault="00F633C5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772AFD" w:rsidTr="001C4454">
        <w:trPr>
          <w:trHeight w:val="284"/>
        </w:trPr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rPr>
                <w:noProof/>
                <w:lang w:eastAsia="es-ES_tradnl"/>
              </w:rPr>
              <w:lastRenderedPageBreak/>
              <w:drawing>
                <wp:inline distT="0" distB="0" distL="0" distR="0" wp14:anchorId="6DAC11C6" wp14:editId="7D32D4A2">
                  <wp:extent cx="1646538" cy="581074"/>
                  <wp:effectExtent l="0" t="0" r="5080" b="31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pb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23" cy="58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t xml:space="preserve">ACTA DE </w:t>
            </w:r>
            <w:proofErr w:type="gramStart"/>
            <w:r>
              <w:t>REUNIÓN :</w:t>
            </w:r>
            <w:proofErr w:type="gram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4</w:t>
            </w:r>
          </w:p>
          <w:p w:rsidR="00772AFD" w:rsidRDefault="00772AFD" w:rsidP="00300BE7">
            <w:pPr>
              <w:pStyle w:val="Encabezado"/>
              <w:jc w:val="center"/>
            </w:pPr>
            <w:r>
              <w:t xml:space="preserve">EQUIPO </w:t>
            </w:r>
            <w:r w:rsidRPr="00E13C1F">
              <w:rPr>
                <w:color w:val="FF0000"/>
              </w:rPr>
              <w:t>DE REALIDAD VIRTUAL</w:t>
            </w:r>
          </w:p>
        </w:tc>
      </w:tr>
    </w:tbl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A820F7">
        <w:rPr>
          <w:rFonts w:ascii="Arial" w:hAnsi="Arial" w:cs="Arial"/>
          <w:color w:val="FF0000"/>
        </w:rPr>
        <w:t>1</w:t>
      </w:r>
      <w:r w:rsidR="002840F4">
        <w:rPr>
          <w:rFonts w:ascii="Arial" w:hAnsi="Arial" w:cs="Arial"/>
          <w:color w:val="FF0000"/>
        </w:rPr>
        <w:t>6</w:t>
      </w:r>
      <w:r w:rsidRPr="00E13C1F">
        <w:rPr>
          <w:rFonts w:ascii="Arial" w:hAnsi="Arial" w:cs="Arial"/>
          <w:color w:val="FF0000"/>
        </w:rPr>
        <w:t>/1</w:t>
      </w:r>
      <w:r w:rsidR="003A3AD3">
        <w:rPr>
          <w:rFonts w:ascii="Arial" w:hAnsi="Arial" w:cs="Arial"/>
          <w:color w:val="FF0000"/>
        </w:rPr>
        <w:t>2</w:t>
      </w:r>
      <w:r w:rsidRPr="00E13C1F">
        <w:rPr>
          <w:rFonts w:ascii="Arial" w:hAnsi="Arial" w:cs="Arial"/>
          <w:color w:val="FF0000"/>
        </w:rPr>
        <w:t>/2019</w:t>
      </w:r>
    </w:p>
    <w:p w:rsidR="00160C94" w:rsidRPr="002E7FF6" w:rsidRDefault="00F633C5" w:rsidP="00300BE7">
      <w:pPr>
        <w:jc w:val="center"/>
        <w:rPr>
          <w:rFonts w:ascii="Arial" w:hAnsi="Arial" w:cs="Arial"/>
          <w:bCs/>
        </w:rPr>
      </w:pPr>
      <w:r w:rsidRPr="00E13C1F">
        <w:rPr>
          <w:rFonts w:ascii="Arial" w:hAnsi="Arial" w:cs="Arial"/>
          <w:b/>
        </w:rPr>
        <w:t>OBJETIVO</w:t>
      </w:r>
      <w:r w:rsidR="002E7FF6">
        <w:rPr>
          <w:rFonts w:ascii="Arial" w:hAnsi="Arial" w:cs="Arial"/>
          <w:b/>
        </w:rPr>
        <w:t xml:space="preserve">: </w:t>
      </w:r>
      <w:r w:rsidR="003076CC">
        <w:rPr>
          <w:rFonts w:ascii="Arial" w:hAnsi="Arial" w:cs="Arial"/>
        </w:rPr>
        <w:t>“</w:t>
      </w:r>
      <w:proofErr w:type="spellStart"/>
      <w:r w:rsidR="003076CC">
        <w:rPr>
          <w:rFonts w:ascii="Arial" w:hAnsi="Arial" w:cs="Arial"/>
        </w:rPr>
        <w:t>Get</w:t>
      </w:r>
      <w:proofErr w:type="spellEnd"/>
      <w:r w:rsidR="003076CC">
        <w:rPr>
          <w:rFonts w:ascii="Arial" w:hAnsi="Arial" w:cs="Arial"/>
        </w:rPr>
        <w:t>” de productos</w:t>
      </w:r>
    </w:p>
    <w:p w:rsidR="00F633C5" w:rsidRPr="00E13C1F" w:rsidRDefault="00F633C5" w:rsidP="00300BE7">
      <w:pPr>
        <w:jc w:val="center"/>
        <w:rPr>
          <w:rFonts w:ascii="Arial" w:hAnsi="Arial" w:cs="Arial"/>
          <w:b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F633C5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DB35F1" w:rsidRPr="00E13C1F" w:rsidTr="00F36B07">
        <w:tc>
          <w:tcPr>
            <w:tcW w:w="2829" w:type="dxa"/>
          </w:tcPr>
          <w:p w:rsidR="00DB35F1" w:rsidRPr="00E13C1F" w:rsidRDefault="00DB35F1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</w:tcPr>
          <w:p w:rsidR="00DB35F1" w:rsidRPr="00E13C1F" w:rsidRDefault="00A01877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</w:t>
            </w:r>
          </w:p>
        </w:tc>
        <w:tc>
          <w:tcPr>
            <w:tcW w:w="2830" w:type="dxa"/>
          </w:tcPr>
          <w:p w:rsidR="00DB35F1" w:rsidRPr="00E13C1F" w:rsidRDefault="00DB35F1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</w:p>
        </w:tc>
      </w:tr>
    </w:tbl>
    <w:p w:rsidR="00F633C5" w:rsidRPr="00E13C1F" w:rsidRDefault="00F633C5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72AFD" w:rsidRPr="00E13C1F" w:rsidTr="00F36B07"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Delgadillo</w:t>
            </w:r>
          </w:p>
        </w:tc>
        <w:tc>
          <w:tcPr>
            <w:tcW w:w="4244" w:type="dxa"/>
          </w:tcPr>
          <w:p w:rsidR="00772AFD" w:rsidRPr="00E13C1F" w:rsidRDefault="002E7FF6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</w:t>
            </w:r>
          </w:p>
        </w:tc>
      </w:tr>
      <w:tr w:rsidR="00772AFD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772AFD" w:rsidRPr="00E13C1F" w:rsidTr="00F36B07">
        <w:trPr>
          <w:trHeight w:val="334"/>
        </w:trPr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300BE7">
      <w:pPr>
        <w:jc w:val="center"/>
        <w:rPr>
          <w:rFonts w:ascii="Arial" w:hAnsi="Arial" w:cs="Arial"/>
        </w:rPr>
      </w:pPr>
    </w:p>
    <w:p w:rsidR="009957FE" w:rsidRDefault="00F633C5" w:rsidP="009957FE">
      <w:pPr>
        <w:pStyle w:val="Prrafodelista"/>
        <w:jc w:val="center"/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ORDEN DEL DÍA:</w:t>
      </w:r>
      <w:r w:rsidR="00D52F6C">
        <w:rPr>
          <w:rFonts w:ascii="Arial" w:hAnsi="Arial" w:cs="Arial"/>
          <w:b/>
        </w:rPr>
        <w:t xml:space="preserve"> </w:t>
      </w:r>
      <w:r w:rsidR="009957FE">
        <w:rPr>
          <w:rFonts w:ascii="Arial" w:hAnsi="Arial" w:cs="Arial"/>
        </w:rPr>
        <w:t xml:space="preserve">Web </w:t>
      </w:r>
      <w:proofErr w:type="spellStart"/>
      <w:r w:rsidR="009957FE">
        <w:rPr>
          <w:rFonts w:ascii="Arial" w:hAnsi="Arial" w:cs="Arial"/>
        </w:rPr>
        <w:t>services</w:t>
      </w:r>
      <w:proofErr w:type="spellEnd"/>
      <w:r w:rsidR="009957FE">
        <w:rPr>
          <w:rFonts w:ascii="Arial" w:hAnsi="Arial" w:cs="Arial"/>
        </w:rPr>
        <w:t>-productos</w:t>
      </w:r>
    </w:p>
    <w:p w:rsidR="00F633C5" w:rsidRDefault="00F633C5" w:rsidP="00300BE7">
      <w:pPr>
        <w:jc w:val="center"/>
        <w:rPr>
          <w:rFonts w:ascii="Arial" w:hAnsi="Arial" w:cs="Arial"/>
          <w:b/>
        </w:rPr>
      </w:pPr>
    </w:p>
    <w:p w:rsidR="001576A7" w:rsidRPr="00E13C1F" w:rsidRDefault="001576A7" w:rsidP="00300BE7">
      <w:pPr>
        <w:jc w:val="center"/>
        <w:rPr>
          <w:rFonts w:ascii="Arial" w:hAnsi="Arial" w:cs="Arial"/>
        </w:rPr>
      </w:pPr>
    </w:p>
    <w:p w:rsidR="00F633C5" w:rsidRPr="00E13C1F" w:rsidRDefault="00F633C5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10348" w:type="dxa"/>
        <w:tblInd w:w="-1139" w:type="dxa"/>
        <w:tblLook w:val="04A0" w:firstRow="1" w:lastRow="0" w:firstColumn="1" w:lastColumn="0" w:noHBand="0" w:noVBand="1"/>
      </w:tblPr>
      <w:tblGrid>
        <w:gridCol w:w="10348"/>
      </w:tblGrid>
      <w:tr w:rsidR="00F633C5" w:rsidRPr="00906D6B" w:rsidTr="00906D6B">
        <w:tc>
          <w:tcPr>
            <w:tcW w:w="10348" w:type="dxa"/>
          </w:tcPr>
          <w:p w:rsidR="00F633C5" w:rsidRPr="00906D6B" w:rsidRDefault="009957FE" w:rsidP="00300BE7">
            <w:pPr>
              <w:pStyle w:val="Prrafodelista"/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color w:val="000000" w:themeColor="text1"/>
              </w:rPr>
              <w:t>Unity: los scripts necesarios fueron añadidos al proyecto para comenzar a trabajar con los productos existentes y avanzar con la compra.</w:t>
            </w:r>
            <w:r w:rsidRPr="00906D6B">
              <w:rPr>
                <w:rFonts w:ascii="Arial" w:hAnsi="Arial" w:cs="Arial"/>
                <w:lang w:val="es-BO"/>
              </w:rPr>
              <w:t xml:space="preserve"> </w:t>
            </w:r>
          </w:p>
        </w:tc>
      </w:tr>
    </w:tbl>
    <w:p w:rsidR="00906D6B" w:rsidRPr="00906D6B" w:rsidRDefault="00906D6B" w:rsidP="00300BE7">
      <w:pPr>
        <w:jc w:val="center"/>
        <w:rPr>
          <w:rFonts w:ascii="Arial" w:hAnsi="Arial" w:cs="Arial"/>
          <w:b/>
          <w:lang w:val="es-BO"/>
        </w:rPr>
      </w:pPr>
    </w:p>
    <w:p w:rsidR="00906D6B" w:rsidRDefault="00906D6B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906D6B" w:rsidRDefault="00906D6B" w:rsidP="00300BE7">
      <w:pPr>
        <w:jc w:val="center"/>
        <w:rPr>
          <w:rFonts w:ascii="Arial" w:hAnsi="Arial" w:cs="Arial"/>
          <w:b/>
          <w:lang w:val="es-BO"/>
        </w:rPr>
      </w:pPr>
    </w:p>
    <w:p w:rsidR="007D5F88" w:rsidRDefault="007D5F88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1576A7" w:rsidRDefault="001576A7" w:rsidP="00300BE7">
      <w:pPr>
        <w:jc w:val="center"/>
        <w:rPr>
          <w:rFonts w:ascii="Arial" w:hAnsi="Arial" w:cs="Arial"/>
          <w:b/>
          <w:lang w:val="es-BO"/>
        </w:rPr>
      </w:pPr>
    </w:p>
    <w:p w:rsidR="001576A7" w:rsidRDefault="001576A7" w:rsidP="00300BE7">
      <w:pPr>
        <w:jc w:val="center"/>
        <w:rPr>
          <w:rFonts w:ascii="Arial" w:hAnsi="Arial" w:cs="Arial"/>
          <w:b/>
          <w:lang w:val="es-BO"/>
        </w:rPr>
      </w:pPr>
    </w:p>
    <w:p w:rsidR="001576A7" w:rsidRDefault="001576A7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p w:rsidR="00772AFD" w:rsidRDefault="00772AFD" w:rsidP="00300BE7">
      <w:pPr>
        <w:jc w:val="center"/>
        <w:rPr>
          <w:rFonts w:ascii="Arial" w:hAnsi="Arial" w:cs="Arial"/>
          <w:b/>
          <w:lang w:val="es-BO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772AFD" w:rsidTr="001C4454">
        <w:trPr>
          <w:trHeight w:val="284"/>
        </w:trPr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rPr>
                <w:noProof/>
                <w:lang w:eastAsia="es-ES_tradnl"/>
              </w:rPr>
              <w:lastRenderedPageBreak/>
              <w:drawing>
                <wp:inline distT="0" distB="0" distL="0" distR="0" wp14:anchorId="6DAC11C6" wp14:editId="7D32D4A2">
                  <wp:extent cx="1646538" cy="581074"/>
                  <wp:effectExtent l="0" t="0" r="508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pb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23" cy="58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t xml:space="preserve">ACTA DE </w:t>
            </w:r>
            <w:proofErr w:type="gramStart"/>
            <w:r>
              <w:t>REUNIÓN :</w:t>
            </w:r>
            <w:proofErr w:type="gram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5</w:t>
            </w:r>
          </w:p>
          <w:p w:rsidR="00772AFD" w:rsidRDefault="00772AFD" w:rsidP="00300BE7">
            <w:pPr>
              <w:pStyle w:val="Encabezado"/>
              <w:jc w:val="center"/>
            </w:pPr>
            <w:r>
              <w:t xml:space="preserve">EQUIPO </w:t>
            </w:r>
            <w:r w:rsidRPr="00E13C1F">
              <w:rPr>
                <w:color w:val="FF0000"/>
              </w:rPr>
              <w:t>DE REALIDAD VIRTUAL</w:t>
            </w:r>
          </w:p>
        </w:tc>
      </w:tr>
    </w:tbl>
    <w:p w:rsidR="00772AFD" w:rsidRPr="00772AFD" w:rsidRDefault="00772AFD" w:rsidP="00300BE7">
      <w:pPr>
        <w:jc w:val="center"/>
        <w:rPr>
          <w:rFonts w:ascii="Arial" w:hAnsi="Arial" w:cs="Arial"/>
          <w:b/>
        </w:rPr>
      </w:pPr>
    </w:p>
    <w:p w:rsidR="00906D6B" w:rsidRPr="00906D6B" w:rsidRDefault="00906D6B" w:rsidP="00300BE7">
      <w:pPr>
        <w:jc w:val="center"/>
        <w:rPr>
          <w:rFonts w:ascii="Arial" w:hAnsi="Arial" w:cs="Arial"/>
          <w:b/>
          <w:lang w:val="es-BO"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A820F7">
        <w:rPr>
          <w:rFonts w:ascii="Arial" w:hAnsi="Arial" w:cs="Arial"/>
          <w:color w:val="FF0000"/>
        </w:rPr>
        <w:t>1</w:t>
      </w:r>
      <w:r w:rsidR="002840F4">
        <w:rPr>
          <w:rFonts w:ascii="Arial" w:hAnsi="Arial" w:cs="Arial"/>
          <w:color w:val="FF0000"/>
        </w:rPr>
        <w:t>7</w:t>
      </w:r>
      <w:r w:rsidRPr="00E13C1F">
        <w:rPr>
          <w:rFonts w:ascii="Arial" w:hAnsi="Arial" w:cs="Arial"/>
          <w:color w:val="FF0000"/>
        </w:rPr>
        <w:t>/1</w:t>
      </w:r>
      <w:r w:rsidR="003A3AD3">
        <w:rPr>
          <w:rFonts w:ascii="Arial" w:hAnsi="Arial" w:cs="Arial"/>
          <w:color w:val="FF0000"/>
        </w:rPr>
        <w:t>2</w:t>
      </w:r>
      <w:r w:rsidRPr="00E13C1F">
        <w:rPr>
          <w:rFonts w:ascii="Arial" w:hAnsi="Arial" w:cs="Arial"/>
          <w:color w:val="FF0000"/>
        </w:rPr>
        <w:t>/2019</w:t>
      </w:r>
    </w:p>
    <w:p w:rsidR="009957FE" w:rsidRDefault="00F633C5" w:rsidP="009957FE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9957FE">
        <w:rPr>
          <w:rFonts w:ascii="Arial" w:hAnsi="Arial" w:cs="Arial"/>
        </w:rPr>
        <w:t>“</w:t>
      </w:r>
      <w:proofErr w:type="spellStart"/>
      <w:r w:rsidR="009957FE">
        <w:rPr>
          <w:rFonts w:ascii="Arial" w:hAnsi="Arial" w:cs="Arial"/>
        </w:rPr>
        <w:t>Get</w:t>
      </w:r>
      <w:proofErr w:type="spellEnd"/>
      <w:r w:rsidR="009957FE">
        <w:rPr>
          <w:rFonts w:ascii="Arial" w:hAnsi="Arial" w:cs="Arial"/>
        </w:rPr>
        <w:t>” de productos</w:t>
      </w:r>
    </w:p>
    <w:p w:rsidR="00160C94" w:rsidRPr="00E13C1F" w:rsidRDefault="00160C94" w:rsidP="00300BE7">
      <w:pPr>
        <w:jc w:val="center"/>
        <w:rPr>
          <w:rFonts w:ascii="Arial" w:hAnsi="Arial" w:cs="Arial"/>
          <w:b/>
        </w:rPr>
      </w:pPr>
    </w:p>
    <w:p w:rsidR="00F633C5" w:rsidRPr="00E13C1F" w:rsidRDefault="00F633C5" w:rsidP="00300BE7">
      <w:pPr>
        <w:jc w:val="center"/>
        <w:rPr>
          <w:rFonts w:ascii="Arial" w:hAnsi="Arial" w:cs="Arial"/>
          <w:b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F633C5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DB35F1" w:rsidRPr="00E13C1F" w:rsidTr="00F36B07">
        <w:tc>
          <w:tcPr>
            <w:tcW w:w="2829" w:type="dxa"/>
          </w:tcPr>
          <w:p w:rsidR="00DB35F1" w:rsidRPr="00E13C1F" w:rsidRDefault="00DB35F1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</w:tcPr>
          <w:p w:rsidR="00DB35F1" w:rsidRPr="00E13C1F" w:rsidRDefault="00A01877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</w:t>
            </w:r>
          </w:p>
        </w:tc>
        <w:tc>
          <w:tcPr>
            <w:tcW w:w="2830" w:type="dxa"/>
          </w:tcPr>
          <w:p w:rsidR="00DB35F1" w:rsidRPr="00E13C1F" w:rsidRDefault="00DB35F1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</w:p>
        </w:tc>
      </w:tr>
    </w:tbl>
    <w:p w:rsidR="00F633C5" w:rsidRPr="00E13C1F" w:rsidRDefault="00F633C5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72AFD" w:rsidRPr="00E13C1F" w:rsidTr="00F36B07"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Delgadillo</w:t>
            </w:r>
          </w:p>
        </w:tc>
        <w:tc>
          <w:tcPr>
            <w:tcW w:w="4244" w:type="dxa"/>
          </w:tcPr>
          <w:p w:rsidR="00772AFD" w:rsidRPr="00E13C1F" w:rsidRDefault="002E7FF6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</w:t>
            </w:r>
          </w:p>
        </w:tc>
      </w:tr>
      <w:tr w:rsidR="00772AFD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772AFD" w:rsidRPr="00E13C1F" w:rsidTr="00F36B07">
        <w:trPr>
          <w:trHeight w:val="334"/>
        </w:trPr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300BE7">
      <w:pPr>
        <w:jc w:val="center"/>
        <w:rPr>
          <w:rFonts w:ascii="Arial" w:hAnsi="Arial" w:cs="Arial"/>
        </w:rPr>
      </w:pPr>
    </w:p>
    <w:p w:rsidR="00F633C5" w:rsidRPr="00160C94" w:rsidRDefault="00F633C5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</w:t>
      </w:r>
      <w:r w:rsidR="00160C94">
        <w:rPr>
          <w:rFonts w:ascii="Arial" w:hAnsi="Arial" w:cs="Arial"/>
          <w:b/>
        </w:rPr>
        <w:t>:</w:t>
      </w:r>
      <w:r w:rsidR="00B25838">
        <w:rPr>
          <w:rFonts w:ascii="Arial" w:hAnsi="Arial" w:cs="Arial"/>
          <w:b/>
        </w:rPr>
        <w:t xml:space="preserve"> </w:t>
      </w:r>
      <w:r w:rsidR="009957FE">
        <w:rPr>
          <w:rFonts w:ascii="Arial" w:hAnsi="Arial" w:cs="Arial"/>
        </w:rPr>
        <w:t xml:space="preserve">Web </w:t>
      </w:r>
      <w:proofErr w:type="spellStart"/>
      <w:r w:rsidR="009957FE">
        <w:rPr>
          <w:rFonts w:ascii="Arial" w:hAnsi="Arial" w:cs="Arial"/>
        </w:rPr>
        <w:t>services</w:t>
      </w:r>
      <w:proofErr w:type="spellEnd"/>
      <w:r w:rsidR="009957FE">
        <w:rPr>
          <w:rFonts w:ascii="Arial" w:hAnsi="Arial" w:cs="Arial"/>
        </w:rPr>
        <w:t>-productos</w:t>
      </w:r>
    </w:p>
    <w:p w:rsidR="00F633C5" w:rsidRPr="00E13C1F" w:rsidRDefault="00F633C5" w:rsidP="00300BE7">
      <w:pPr>
        <w:jc w:val="center"/>
        <w:rPr>
          <w:rFonts w:ascii="Arial" w:hAnsi="Arial" w:cs="Arial"/>
        </w:rPr>
      </w:pPr>
    </w:p>
    <w:p w:rsidR="00F633C5" w:rsidRPr="00E13C1F" w:rsidRDefault="00F633C5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633C5" w:rsidRPr="00E13C1F" w:rsidTr="00F36B07">
        <w:tc>
          <w:tcPr>
            <w:tcW w:w="8488" w:type="dxa"/>
          </w:tcPr>
          <w:p w:rsidR="00B25838" w:rsidRPr="00E13C1F" w:rsidRDefault="009957FE" w:rsidP="00735BEE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Unity: los scripts necesarios fueron añadidos al proyecto para comenzar a trabajar con los productos existentes y avanzar con la compra.</w:t>
            </w:r>
          </w:p>
        </w:tc>
      </w:tr>
    </w:tbl>
    <w:p w:rsidR="00F633C5" w:rsidRDefault="00F633C5" w:rsidP="00300BE7">
      <w:pPr>
        <w:jc w:val="center"/>
        <w:rPr>
          <w:rFonts w:ascii="Arial" w:hAnsi="Arial" w:cs="Arial"/>
          <w:b/>
        </w:rPr>
      </w:pPr>
    </w:p>
    <w:p w:rsidR="00F633C5" w:rsidRDefault="00F633C5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A01877" w:rsidRDefault="00A01877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772AFD" w:rsidTr="001C4454">
        <w:trPr>
          <w:trHeight w:val="284"/>
        </w:trPr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 wp14:anchorId="6DAC11C6" wp14:editId="7D32D4A2">
                  <wp:extent cx="1646538" cy="581074"/>
                  <wp:effectExtent l="0" t="0" r="5080" b="317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pb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23" cy="58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t xml:space="preserve">ACTA DE </w:t>
            </w:r>
            <w:proofErr w:type="gramStart"/>
            <w:r>
              <w:t>REUNIÓN :</w:t>
            </w:r>
            <w:proofErr w:type="gram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6</w:t>
            </w:r>
          </w:p>
          <w:p w:rsidR="00772AFD" w:rsidRDefault="00772AFD" w:rsidP="00300BE7">
            <w:pPr>
              <w:pStyle w:val="Encabezado"/>
              <w:jc w:val="center"/>
            </w:pPr>
            <w:r>
              <w:t xml:space="preserve">EQUIPO </w:t>
            </w:r>
            <w:r w:rsidRPr="00E13C1F">
              <w:rPr>
                <w:color w:val="FF0000"/>
              </w:rPr>
              <w:t>DE REALIDAD VIRTUAL</w:t>
            </w:r>
          </w:p>
        </w:tc>
      </w:tr>
    </w:tbl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A820F7">
        <w:rPr>
          <w:rFonts w:ascii="Arial" w:hAnsi="Arial" w:cs="Arial"/>
          <w:color w:val="FF0000"/>
        </w:rPr>
        <w:t>1</w:t>
      </w:r>
      <w:r w:rsidR="002840F4">
        <w:rPr>
          <w:rFonts w:ascii="Arial" w:hAnsi="Arial" w:cs="Arial"/>
          <w:color w:val="FF0000"/>
        </w:rPr>
        <w:t>8</w:t>
      </w:r>
      <w:r w:rsidRPr="00E13C1F">
        <w:rPr>
          <w:rFonts w:ascii="Arial" w:hAnsi="Arial" w:cs="Arial"/>
          <w:color w:val="FF0000"/>
        </w:rPr>
        <w:t>/1</w:t>
      </w:r>
      <w:r w:rsidR="003A3AD3">
        <w:rPr>
          <w:rFonts w:ascii="Arial" w:hAnsi="Arial" w:cs="Arial"/>
          <w:color w:val="FF0000"/>
        </w:rPr>
        <w:t>2</w:t>
      </w:r>
      <w:r w:rsidRPr="00E13C1F">
        <w:rPr>
          <w:rFonts w:ascii="Arial" w:hAnsi="Arial" w:cs="Arial"/>
          <w:color w:val="FF0000"/>
        </w:rPr>
        <w:t>/2019</w:t>
      </w:r>
    </w:p>
    <w:p w:rsidR="00F633C5" w:rsidRPr="002E7FF6" w:rsidRDefault="00F633C5" w:rsidP="00300BE7">
      <w:pPr>
        <w:jc w:val="center"/>
        <w:rPr>
          <w:rFonts w:ascii="Arial" w:hAnsi="Arial" w:cs="Arial"/>
          <w:bCs/>
        </w:rPr>
      </w:pPr>
      <w:r w:rsidRPr="00E13C1F">
        <w:rPr>
          <w:rFonts w:ascii="Arial" w:hAnsi="Arial" w:cs="Arial"/>
          <w:b/>
        </w:rPr>
        <w:t xml:space="preserve">OBJETIVO: </w:t>
      </w:r>
      <w:r w:rsidR="009957FE">
        <w:rPr>
          <w:rFonts w:ascii="Arial" w:hAnsi="Arial" w:cs="Arial"/>
        </w:rPr>
        <w:t>Unión de escenas</w:t>
      </w:r>
    </w:p>
    <w:p w:rsidR="007D5F88" w:rsidRPr="00E13C1F" w:rsidRDefault="007D5F88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F633C5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DB35F1" w:rsidRPr="00E13C1F" w:rsidTr="00F36B07">
        <w:tc>
          <w:tcPr>
            <w:tcW w:w="2829" w:type="dxa"/>
          </w:tcPr>
          <w:p w:rsidR="00DB35F1" w:rsidRDefault="002E7FF6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B35F1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00</w:t>
            </w:r>
          </w:p>
          <w:p w:rsidR="002E7FF6" w:rsidRPr="00E13C1F" w:rsidRDefault="002E7FF6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</w:t>
            </w:r>
          </w:p>
        </w:tc>
        <w:tc>
          <w:tcPr>
            <w:tcW w:w="2829" w:type="dxa"/>
          </w:tcPr>
          <w:p w:rsidR="00DB35F1" w:rsidRDefault="00A01877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  <w:p w:rsidR="002E7FF6" w:rsidRPr="00E13C1F" w:rsidRDefault="002E7FF6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</w:t>
            </w:r>
          </w:p>
        </w:tc>
        <w:tc>
          <w:tcPr>
            <w:tcW w:w="2830" w:type="dxa"/>
          </w:tcPr>
          <w:p w:rsidR="00DB35F1" w:rsidRPr="00E13C1F" w:rsidRDefault="00DB35F1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  <w:r w:rsidR="00A01877">
              <w:rPr>
                <w:rFonts w:ascii="Arial" w:hAnsi="Arial" w:cs="Arial"/>
              </w:rPr>
              <w:t>, Casa de Betina</w:t>
            </w:r>
          </w:p>
        </w:tc>
      </w:tr>
    </w:tbl>
    <w:p w:rsidR="00F633C5" w:rsidRPr="00E13C1F" w:rsidRDefault="00F633C5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72AFD" w:rsidRPr="00E13C1F" w:rsidTr="00F36B07"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Delgadillo</w:t>
            </w:r>
          </w:p>
        </w:tc>
        <w:tc>
          <w:tcPr>
            <w:tcW w:w="4244" w:type="dxa"/>
          </w:tcPr>
          <w:p w:rsidR="00772AFD" w:rsidRPr="00E13C1F" w:rsidRDefault="002E7FF6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</w:t>
            </w:r>
          </w:p>
        </w:tc>
      </w:tr>
      <w:tr w:rsidR="00772AFD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772AFD" w:rsidRPr="00E13C1F" w:rsidTr="00F36B07">
        <w:trPr>
          <w:trHeight w:val="334"/>
        </w:trPr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300BE7">
      <w:pPr>
        <w:jc w:val="center"/>
        <w:rPr>
          <w:rFonts w:ascii="Arial" w:hAnsi="Arial" w:cs="Arial"/>
        </w:rPr>
      </w:pPr>
    </w:p>
    <w:p w:rsidR="009957FE" w:rsidRDefault="00F633C5" w:rsidP="009957FE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ORDEN DEL DÍA:</w:t>
      </w:r>
      <w:r w:rsidR="007D5F88">
        <w:rPr>
          <w:rFonts w:ascii="Arial" w:hAnsi="Arial" w:cs="Arial"/>
          <w:b/>
        </w:rPr>
        <w:t xml:space="preserve"> </w:t>
      </w:r>
      <w:r w:rsidR="009957FE">
        <w:rPr>
          <w:rFonts w:ascii="Arial" w:hAnsi="Arial" w:cs="Arial"/>
        </w:rPr>
        <w:t xml:space="preserve">Unir escenas que estaban en diferentes proyectos </w:t>
      </w:r>
    </w:p>
    <w:p w:rsidR="00F633C5" w:rsidRPr="007D5F88" w:rsidRDefault="00F633C5" w:rsidP="00300BE7">
      <w:pPr>
        <w:jc w:val="center"/>
        <w:rPr>
          <w:rFonts w:ascii="Arial" w:hAnsi="Arial" w:cs="Arial"/>
          <w:bCs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</w:p>
    <w:p w:rsidR="00160C94" w:rsidRPr="00E13C1F" w:rsidRDefault="00F633C5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p w:rsidR="00F633C5" w:rsidRPr="00E13C1F" w:rsidRDefault="00F633C5" w:rsidP="00300BE7">
      <w:pPr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633C5" w:rsidRPr="00E13C1F" w:rsidTr="00F36B07">
        <w:tc>
          <w:tcPr>
            <w:tcW w:w="8488" w:type="dxa"/>
          </w:tcPr>
          <w:p w:rsidR="00F633C5" w:rsidRPr="00E13C1F" w:rsidRDefault="009957FE" w:rsidP="00735BEE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Unity: como habíamos trabajado antes en diferentes proyectos para intentar primero y ahora unimos esas escenas.</w:t>
            </w:r>
          </w:p>
        </w:tc>
      </w:tr>
    </w:tbl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D5F88" w:rsidRDefault="007D5F88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772AFD" w:rsidTr="001C4454">
        <w:trPr>
          <w:trHeight w:val="284"/>
        </w:trPr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 wp14:anchorId="6DAC11C6" wp14:editId="7D32D4A2">
                  <wp:extent cx="1646538" cy="581074"/>
                  <wp:effectExtent l="0" t="0" r="5080" b="317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pb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23" cy="58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t xml:space="preserve">ACTA DE </w:t>
            </w:r>
            <w:proofErr w:type="gramStart"/>
            <w:r>
              <w:t>REUNIÓN :</w:t>
            </w:r>
            <w:proofErr w:type="gram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7</w:t>
            </w:r>
          </w:p>
          <w:p w:rsidR="00772AFD" w:rsidRDefault="00772AFD" w:rsidP="00300BE7">
            <w:pPr>
              <w:pStyle w:val="Encabezado"/>
              <w:jc w:val="center"/>
            </w:pPr>
            <w:r>
              <w:t xml:space="preserve">EQUIPO </w:t>
            </w:r>
            <w:r w:rsidRPr="00E13C1F">
              <w:rPr>
                <w:color w:val="FF0000"/>
              </w:rPr>
              <w:t>DE REALIDAD VIRTUAL</w:t>
            </w:r>
          </w:p>
        </w:tc>
      </w:tr>
    </w:tbl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A820F7">
        <w:rPr>
          <w:rFonts w:ascii="Arial" w:hAnsi="Arial" w:cs="Arial"/>
          <w:color w:val="FF0000"/>
        </w:rPr>
        <w:t>1</w:t>
      </w:r>
      <w:r w:rsidR="002840F4">
        <w:rPr>
          <w:rFonts w:ascii="Arial" w:hAnsi="Arial" w:cs="Arial"/>
          <w:color w:val="FF0000"/>
        </w:rPr>
        <w:t>9</w:t>
      </w:r>
      <w:r w:rsidRPr="00E13C1F">
        <w:rPr>
          <w:rFonts w:ascii="Arial" w:hAnsi="Arial" w:cs="Arial"/>
          <w:color w:val="FF0000"/>
        </w:rPr>
        <w:t>/1</w:t>
      </w:r>
      <w:r w:rsidR="003A3AD3">
        <w:rPr>
          <w:rFonts w:ascii="Arial" w:hAnsi="Arial" w:cs="Arial"/>
          <w:color w:val="FF0000"/>
        </w:rPr>
        <w:t>2</w:t>
      </w:r>
      <w:r w:rsidRPr="00E13C1F">
        <w:rPr>
          <w:rFonts w:ascii="Arial" w:hAnsi="Arial" w:cs="Arial"/>
          <w:color w:val="FF0000"/>
        </w:rPr>
        <w:t>/2019</w:t>
      </w:r>
    </w:p>
    <w:p w:rsidR="00160C94" w:rsidRPr="00E13C1F" w:rsidRDefault="00F633C5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9957FE">
        <w:rPr>
          <w:rFonts w:ascii="Arial" w:hAnsi="Arial" w:cs="Arial"/>
        </w:rPr>
        <w:t>Realizar compra y pedido</w:t>
      </w:r>
    </w:p>
    <w:p w:rsidR="00F633C5" w:rsidRPr="00E13C1F" w:rsidRDefault="00F633C5" w:rsidP="00300BE7">
      <w:pPr>
        <w:jc w:val="center"/>
        <w:rPr>
          <w:rFonts w:ascii="Arial" w:hAnsi="Arial" w:cs="Arial"/>
          <w:b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F633C5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DB35F1" w:rsidRPr="00E13C1F" w:rsidTr="00F36B07">
        <w:tc>
          <w:tcPr>
            <w:tcW w:w="2829" w:type="dxa"/>
          </w:tcPr>
          <w:p w:rsidR="00DB35F1" w:rsidRPr="00E13C1F" w:rsidRDefault="009957FE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2829" w:type="dxa"/>
          </w:tcPr>
          <w:p w:rsidR="00DB35F1" w:rsidRPr="00E13C1F" w:rsidRDefault="00DB35F1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957FE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:30</w:t>
            </w:r>
          </w:p>
        </w:tc>
        <w:tc>
          <w:tcPr>
            <w:tcW w:w="2830" w:type="dxa"/>
          </w:tcPr>
          <w:p w:rsidR="00DB35F1" w:rsidRPr="00E13C1F" w:rsidRDefault="00DB35F1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</w:p>
        </w:tc>
      </w:tr>
    </w:tbl>
    <w:p w:rsidR="00F633C5" w:rsidRPr="00E13C1F" w:rsidRDefault="00F633C5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72AFD" w:rsidRPr="00E13C1F" w:rsidTr="00F36B07"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Delgadillo</w:t>
            </w:r>
          </w:p>
        </w:tc>
        <w:tc>
          <w:tcPr>
            <w:tcW w:w="4244" w:type="dxa"/>
          </w:tcPr>
          <w:p w:rsidR="00772AFD" w:rsidRPr="00E13C1F" w:rsidRDefault="002E7FF6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</w:t>
            </w:r>
          </w:p>
        </w:tc>
      </w:tr>
      <w:tr w:rsidR="00772AFD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772AFD" w:rsidRPr="00E13C1F" w:rsidTr="00F36B07">
        <w:trPr>
          <w:trHeight w:val="334"/>
        </w:trPr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300BE7">
      <w:pPr>
        <w:jc w:val="center"/>
        <w:rPr>
          <w:rFonts w:ascii="Arial" w:hAnsi="Arial" w:cs="Arial"/>
        </w:rPr>
      </w:pPr>
    </w:p>
    <w:p w:rsidR="009957FE" w:rsidRDefault="00F633C5" w:rsidP="009957FE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ORDEN DEL DÍA:</w:t>
      </w:r>
      <w:r w:rsidR="00B25838">
        <w:rPr>
          <w:rFonts w:ascii="Arial" w:hAnsi="Arial" w:cs="Arial"/>
          <w:b/>
        </w:rPr>
        <w:t xml:space="preserve"> </w:t>
      </w:r>
      <w:r w:rsidR="009957FE">
        <w:rPr>
          <w:rFonts w:ascii="Arial" w:hAnsi="Arial" w:cs="Arial"/>
        </w:rPr>
        <w:t xml:space="preserve">Compra con web </w:t>
      </w:r>
      <w:proofErr w:type="spellStart"/>
      <w:r w:rsidR="009957FE">
        <w:rPr>
          <w:rFonts w:ascii="Arial" w:hAnsi="Arial" w:cs="Arial"/>
        </w:rPr>
        <w:t>services</w:t>
      </w:r>
      <w:proofErr w:type="spellEnd"/>
      <w:r w:rsidR="009957FE">
        <w:rPr>
          <w:rFonts w:ascii="Arial" w:hAnsi="Arial" w:cs="Arial"/>
        </w:rPr>
        <w:t xml:space="preserve"> y reporte scrum master</w:t>
      </w:r>
    </w:p>
    <w:p w:rsidR="00F633C5" w:rsidRPr="00E13C1F" w:rsidRDefault="00F633C5" w:rsidP="00300BE7">
      <w:pPr>
        <w:jc w:val="center"/>
        <w:rPr>
          <w:rFonts w:ascii="Arial" w:hAnsi="Arial" w:cs="Arial"/>
          <w:b/>
        </w:rPr>
      </w:pPr>
    </w:p>
    <w:p w:rsidR="00F633C5" w:rsidRPr="00E13C1F" w:rsidRDefault="00F633C5" w:rsidP="00300BE7">
      <w:pPr>
        <w:pStyle w:val="Prrafodelista"/>
        <w:jc w:val="center"/>
        <w:rPr>
          <w:rFonts w:ascii="Arial" w:hAnsi="Arial" w:cs="Arial"/>
        </w:rPr>
      </w:pPr>
    </w:p>
    <w:p w:rsidR="00160C94" w:rsidRPr="00E13C1F" w:rsidRDefault="00F633C5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p w:rsidR="00F633C5" w:rsidRPr="00E13C1F" w:rsidRDefault="00F633C5" w:rsidP="00300BE7">
      <w:pPr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633C5" w:rsidRPr="00E13C1F" w:rsidTr="00F36B07">
        <w:tc>
          <w:tcPr>
            <w:tcW w:w="8488" w:type="dxa"/>
          </w:tcPr>
          <w:p w:rsidR="00F633C5" w:rsidRDefault="009957FE" w:rsidP="00735BEE">
            <w:pPr>
              <w:pStyle w:val="Prrafodelista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Unity: implementar los scripts necesarios para realizar la gestión de la compra que pueda conectar también con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webservices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:rsidR="009957FE" w:rsidRDefault="009957FE" w:rsidP="00735BEE">
            <w:pPr>
              <w:pStyle w:val="Prrafodelista"/>
              <w:rPr>
                <w:rFonts w:ascii="Arial" w:hAnsi="Arial" w:cs="Arial"/>
                <w:color w:val="000000" w:themeColor="text1"/>
              </w:rPr>
            </w:pPr>
          </w:p>
          <w:p w:rsidR="009957FE" w:rsidRPr="00E13C1F" w:rsidRDefault="009957FE" w:rsidP="00735BEE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Realizar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exel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y graficas de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burn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down</w:t>
            </w:r>
            <w:proofErr w:type="spellEnd"/>
          </w:p>
        </w:tc>
      </w:tr>
    </w:tbl>
    <w:p w:rsidR="00F633C5" w:rsidRDefault="00F633C5" w:rsidP="00735BEE">
      <w:pPr>
        <w:rPr>
          <w:rFonts w:ascii="Arial" w:hAnsi="Arial" w:cs="Arial"/>
          <w:b/>
        </w:rPr>
      </w:pPr>
    </w:p>
    <w:p w:rsidR="00F633C5" w:rsidRDefault="00F633C5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1576A7" w:rsidRDefault="001576A7" w:rsidP="00300BE7">
      <w:pPr>
        <w:jc w:val="center"/>
        <w:rPr>
          <w:rFonts w:ascii="Arial" w:hAnsi="Arial" w:cs="Arial"/>
          <w:b/>
        </w:rPr>
      </w:pPr>
    </w:p>
    <w:p w:rsidR="001576A7" w:rsidRDefault="001576A7" w:rsidP="00300BE7">
      <w:pPr>
        <w:jc w:val="center"/>
        <w:rPr>
          <w:rFonts w:ascii="Arial" w:hAnsi="Arial" w:cs="Arial"/>
          <w:b/>
        </w:rPr>
      </w:pPr>
    </w:p>
    <w:p w:rsidR="001576A7" w:rsidRDefault="001576A7" w:rsidP="00300BE7">
      <w:pPr>
        <w:jc w:val="center"/>
        <w:rPr>
          <w:rFonts w:ascii="Arial" w:hAnsi="Arial" w:cs="Arial"/>
          <w:b/>
        </w:rPr>
      </w:pPr>
    </w:p>
    <w:p w:rsidR="00772AFD" w:rsidRDefault="00772AFD" w:rsidP="001C4454">
      <w:pPr>
        <w:rPr>
          <w:rFonts w:ascii="Arial" w:hAnsi="Arial" w:cs="Arial"/>
          <w:b/>
        </w:rPr>
      </w:pPr>
      <w:bookmarkStart w:id="0" w:name="_GoBack"/>
      <w:bookmarkEnd w:id="0"/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772AFD" w:rsidTr="001C4454">
        <w:trPr>
          <w:trHeight w:val="284"/>
        </w:trPr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 wp14:anchorId="6DAC11C6" wp14:editId="7D32D4A2">
                  <wp:extent cx="1646538" cy="581074"/>
                  <wp:effectExtent l="0" t="0" r="508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pb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23" cy="58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:rsidR="00772AFD" w:rsidRDefault="00772AFD" w:rsidP="00300BE7">
            <w:pPr>
              <w:pStyle w:val="Encabezado"/>
              <w:jc w:val="center"/>
            </w:pPr>
            <w:r>
              <w:t xml:space="preserve">ACTA DE </w:t>
            </w:r>
            <w:proofErr w:type="gramStart"/>
            <w:r>
              <w:t>REUNIÓN :</w:t>
            </w:r>
            <w:proofErr w:type="gram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</w:t>
            </w:r>
            <w:r w:rsidR="00FF4A27">
              <w:t>8</w:t>
            </w:r>
          </w:p>
          <w:p w:rsidR="00772AFD" w:rsidRDefault="00772AFD" w:rsidP="00300BE7">
            <w:pPr>
              <w:pStyle w:val="Encabezado"/>
              <w:jc w:val="center"/>
            </w:pPr>
            <w:r>
              <w:t xml:space="preserve">EQUIPO </w:t>
            </w:r>
            <w:r w:rsidRPr="00E13C1F">
              <w:rPr>
                <w:color w:val="FF0000"/>
              </w:rPr>
              <w:t>DE REALIDAD VIRTUAL</w:t>
            </w:r>
          </w:p>
        </w:tc>
      </w:tr>
    </w:tbl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2840F4">
        <w:rPr>
          <w:rFonts w:ascii="Arial" w:hAnsi="Arial" w:cs="Arial"/>
          <w:color w:val="FF0000"/>
        </w:rPr>
        <w:t>20</w:t>
      </w:r>
      <w:r w:rsidRPr="00E13C1F">
        <w:rPr>
          <w:rFonts w:ascii="Arial" w:hAnsi="Arial" w:cs="Arial"/>
          <w:color w:val="FF0000"/>
        </w:rPr>
        <w:t>/1</w:t>
      </w:r>
      <w:r w:rsidR="003A3AD3">
        <w:rPr>
          <w:rFonts w:ascii="Arial" w:hAnsi="Arial" w:cs="Arial"/>
          <w:color w:val="FF0000"/>
        </w:rPr>
        <w:t>2</w:t>
      </w:r>
      <w:r w:rsidRPr="00E13C1F">
        <w:rPr>
          <w:rFonts w:ascii="Arial" w:hAnsi="Arial" w:cs="Arial"/>
          <w:color w:val="FF0000"/>
        </w:rPr>
        <w:t>/2019</w:t>
      </w:r>
    </w:p>
    <w:p w:rsidR="009957FE" w:rsidRDefault="00F633C5" w:rsidP="009957FE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9957FE">
        <w:rPr>
          <w:rFonts w:ascii="Arial" w:hAnsi="Arial" w:cs="Arial"/>
        </w:rPr>
        <w:t>Realizar detalles para la presentación final</w:t>
      </w:r>
    </w:p>
    <w:p w:rsidR="00F633C5" w:rsidRPr="00E13C1F" w:rsidRDefault="00F633C5" w:rsidP="00300BE7">
      <w:pPr>
        <w:jc w:val="center"/>
        <w:rPr>
          <w:rFonts w:ascii="Arial" w:hAnsi="Arial" w:cs="Arial"/>
          <w:b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F633C5" w:rsidRPr="00E13C1F" w:rsidTr="00F36B07"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DB35F1" w:rsidRPr="00E13C1F" w:rsidTr="00F36B07">
        <w:tc>
          <w:tcPr>
            <w:tcW w:w="2829" w:type="dxa"/>
          </w:tcPr>
          <w:p w:rsidR="00DB35F1" w:rsidRPr="00E13C1F" w:rsidRDefault="009957FE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DB35F1">
              <w:rPr>
                <w:rFonts w:ascii="Arial" w:hAnsi="Arial" w:cs="Arial"/>
              </w:rPr>
              <w:t>:</w:t>
            </w:r>
            <w:r w:rsidR="002E7FF6">
              <w:rPr>
                <w:rFonts w:ascii="Arial" w:hAnsi="Arial" w:cs="Arial"/>
              </w:rPr>
              <w:t>4</w:t>
            </w:r>
            <w:r w:rsidR="00DB35F1">
              <w:rPr>
                <w:rFonts w:ascii="Arial" w:hAnsi="Arial" w:cs="Arial"/>
              </w:rPr>
              <w:t>5</w:t>
            </w:r>
          </w:p>
        </w:tc>
        <w:tc>
          <w:tcPr>
            <w:tcW w:w="2829" w:type="dxa"/>
          </w:tcPr>
          <w:p w:rsidR="00DB35F1" w:rsidRPr="00E13C1F" w:rsidRDefault="002E7FF6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957FE">
              <w:rPr>
                <w:rFonts w:ascii="Arial" w:hAnsi="Arial" w:cs="Arial"/>
              </w:rPr>
              <w:t>2</w:t>
            </w:r>
            <w:r w:rsidR="00DB35F1">
              <w:rPr>
                <w:rFonts w:ascii="Arial" w:hAnsi="Arial" w:cs="Arial"/>
              </w:rPr>
              <w:t>:00</w:t>
            </w:r>
          </w:p>
        </w:tc>
        <w:tc>
          <w:tcPr>
            <w:tcW w:w="2830" w:type="dxa"/>
          </w:tcPr>
          <w:p w:rsidR="00DB35F1" w:rsidRPr="00E13C1F" w:rsidRDefault="00DB35F1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Campus Cochabamba</w:t>
            </w:r>
          </w:p>
        </w:tc>
      </w:tr>
    </w:tbl>
    <w:p w:rsidR="00F633C5" w:rsidRPr="00E13C1F" w:rsidRDefault="00F633C5" w:rsidP="00300BE7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633C5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F633C5" w:rsidRPr="00E13C1F" w:rsidTr="00F36B07"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F633C5" w:rsidRPr="00E13C1F" w:rsidRDefault="00F633C5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772AFD" w:rsidRPr="00E13C1F" w:rsidTr="00F36B07"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Delgadillo</w:t>
            </w:r>
          </w:p>
        </w:tc>
        <w:tc>
          <w:tcPr>
            <w:tcW w:w="4244" w:type="dxa"/>
          </w:tcPr>
          <w:p w:rsidR="00772AFD" w:rsidRPr="00E13C1F" w:rsidRDefault="002E7FF6" w:rsidP="00300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</w:t>
            </w:r>
          </w:p>
        </w:tc>
      </w:tr>
      <w:tr w:rsidR="00772AFD" w:rsidRPr="00E13C1F" w:rsidTr="00F36B07">
        <w:tc>
          <w:tcPr>
            <w:tcW w:w="8488" w:type="dxa"/>
            <w:gridSpan w:val="2"/>
            <w:shd w:val="clear" w:color="auto" w:fill="AEAAAA" w:themeFill="background2" w:themeFillShade="BF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AUSENTES</w:t>
            </w:r>
          </w:p>
        </w:tc>
      </w:tr>
      <w:tr w:rsidR="00772AFD" w:rsidRPr="00E13C1F" w:rsidTr="00F36B07">
        <w:trPr>
          <w:trHeight w:val="334"/>
        </w:trPr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772AFD" w:rsidRPr="00E13C1F" w:rsidRDefault="00772AFD" w:rsidP="00300BE7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633C5" w:rsidRPr="00E13C1F" w:rsidRDefault="00F633C5" w:rsidP="00300BE7">
      <w:pPr>
        <w:jc w:val="center"/>
        <w:rPr>
          <w:rFonts w:ascii="Arial" w:hAnsi="Arial" w:cs="Arial"/>
        </w:rPr>
      </w:pPr>
    </w:p>
    <w:p w:rsidR="002840F4" w:rsidRDefault="00F633C5" w:rsidP="002840F4">
      <w:pPr>
        <w:pStyle w:val="Prrafodelista"/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ORDEN DEL DÍA:</w:t>
      </w:r>
      <w:r w:rsidR="00B25838">
        <w:rPr>
          <w:rFonts w:ascii="Arial" w:hAnsi="Arial" w:cs="Arial"/>
          <w:b/>
        </w:rPr>
        <w:t xml:space="preserve"> </w:t>
      </w:r>
      <w:r w:rsidR="002840F4">
        <w:rPr>
          <w:rFonts w:ascii="Arial" w:hAnsi="Arial" w:cs="Arial"/>
        </w:rPr>
        <w:t xml:space="preserve">Alistar el proyecto para la presentación final </w:t>
      </w:r>
    </w:p>
    <w:p w:rsidR="00F633C5" w:rsidRPr="003D55FF" w:rsidRDefault="00F633C5" w:rsidP="00300BE7">
      <w:pPr>
        <w:jc w:val="center"/>
        <w:rPr>
          <w:rFonts w:ascii="Arial" w:hAnsi="Arial" w:cs="Arial"/>
          <w:b/>
        </w:rPr>
      </w:pPr>
    </w:p>
    <w:p w:rsidR="00F633C5" w:rsidRPr="00E13C1F" w:rsidRDefault="00F633C5" w:rsidP="00300BE7">
      <w:pPr>
        <w:jc w:val="center"/>
        <w:rPr>
          <w:rFonts w:ascii="Arial" w:hAnsi="Arial" w:cs="Arial"/>
        </w:rPr>
      </w:pPr>
    </w:p>
    <w:p w:rsidR="00F633C5" w:rsidRPr="00E13C1F" w:rsidRDefault="00F633C5" w:rsidP="00300BE7">
      <w:pPr>
        <w:jc w:val="center"/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633C5" w:rsidRPr="00E13C1F" w:rsidTr="00F36B07">
        <w:tc>
          <w:tcPr>
            <w:tcW w:w="8488" w:type="dxa"/>
          </w:tcPr>
          <w:p w:rsidR="002840F4" w:rsidRDefault="002840F4" w:rsidP="002840F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Unity: mejorar el entorno y diseño para una mejor aplicación.</w:t>
            </w:r>
          </w:p>
          <w:p w:rsidR="00F633C5" w:rsidRPr="00E13C1F" w:rsidRDefault="002840F4" w:rsidP="002840F4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Word: realizar informe final demostrando la aplicación de SCRUM en el proyecto y manual de instalación, manual referente del sistema, manual de usuario.</w:t>
            </w:r>
          </w:p>
        </w:tc>
      </w:tr>
    </w:tbl>
    <w:p w:rsidR="00F633C5" w:rsidRDefault="00F633C5" w:rsidP="00735BEE">
      <w:pPr>
        <w:rPr>
          <w:rFonts w:ascii="Arial" w:hAnsi="Arial" w:cs="Arial"/>
          <w:b/>
        </w:rPr>
      </w:pPr>
    </w:p>
    <w:p w:rsidR="00F633C5" w:rsidRDefault="00F633C5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772AFD" w:rsidRDefault="00772AFD" w:rsidP="00300BE7">
      <w:pPr>
        <w:jc w:val="center"/>
        <w:rPr>
          <w:rFonts w:ascii="Arial" w:hAnsi="Arial" w:cs="Arial"/>
          <w:b/>
        </w:rPr>
      </w:pPr>
    </w:p>
    <w:p w:rsidR="00124328" w:rsidRPr="00E13C1F" w:rsidRDefault="00124328" w:rsidP="009957FE">
      <w:pPr>
        <w:rPr>
          <w:rFonts w:ascii="Arial" w:hAnsi="Arial" w:cs="Arial"/>
          <w:b/>
        </w:rPr>
      </w:pPr>
    </w:p>
    <w:sectPr w:rsidR="00124328" w:rsidRPr="00E13C1F" w:rsidSect="00C41B2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F81" w:rsidRDefault="00746F81" w:rsidP="00E13C1F">
      <w:r>
        <w:separator/>
      </w:r>
    </w:p>
  </w:endnote>
  <w:endnote w:type="continuationSeparator" w:id="0">
    <w:p w:rsidR="00746F81" w:rsidRDefault="00746F81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F81" w:rsidRDefault="00746F81" w:rsidP="00E13C1F">
      <w:r>
        <w:separator/>
      </w:r>
    </w:p>
  </w:footnote>
  <w:footnote w:type="continuationSeparator" w:id="0">
    <w:p w:rsidR="00746F81" w:rsidRDefault="00746F81" w:rsidP="00E13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0567C"/>
    <w:multiLevelType w:val="hybridMultilevel"/>
    <w:tmpl w:val="50E0FE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F5989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21"/>
    <w:rsid w:val="000A2B7F"/>
    <w:rsid w:val="000C2346"/>
    <w:rsid w:val="00124328"/>
    <w:rsid w:val="001576A7"/>
    <w:rsid w:val="00160C94"/>
    <w:rsid w:val="001C4454"/>
    <w:rsid w:val="00235176"/>
    <w:rsid w:val="002840F4"/>
    <w:rsid w:val="002E7FF6"/>
    <w:rsid w:val="00300BE7"/>
    <w:rsid w:val="003076CC"/>
    <w:rsid w:val="00341D2E"/>
    <w:rsid w:val="003A3AD3"/>
    <w:rsid w:val="003A5F99"/>
    <w:rsid w:val="003D55FF"/>
    <w:rsid w:val="003E6EC3"/>
    <w:rsid w:val="004164D1"/>
    <w:rsid w:val="004251BC"/>
    <w:rsid w:val="004709CA"/>
    <w:rsid w:val="004D66BA"/>
    <w:rsid w:val="00564280"/>
    <w:rsid w:val="00662848"/>
    <w:rsid w:val="007042A2"/>
    <w:rsid w:val="00706CF4"/>
    <w:rsid w:val="00735BEE"/>
    <w:rsid w:val="00746F81"/>
    <w:rsid w:val="00772AFD"/>
    <w:rsid w:val="007D5F88"/>
    <w:rsid w:val="007D718C"/>
    <w:rsid w:val="00851C21"/>
    <w:rsid w:val="00884C60"/>
    <w:rsid w:val="00893722"/>
    <w:rsid w:val="00906D6B"/>
    <w:rsid w:val="009228B6"/>
    <w:rsid w:val="00933F87"/>
    <w:rsid w:val="00957DFF"/>
    <w:rsid w:val="0099084C"/>
    <w:rsid w:val="009942A8"/>
    <w:rsid w:val="009957FE"/>
    <w:rsid w:val="009F4DB5"/>
    <w:rsid w:val="00A01877"/>
    <w:rsid w:val="00A820F7"/>
    <w:rsid w:val="00AE44BC"/>
    <w:rsid w:val="00B25838"/>
    <w:rsid w:val="00C41B24"/>
    <w:rsid w:val="00D52F6C"/>
    <w:rsid w:val="00DB35F1"/>
    <w:rsid w:val="00E13C1F"/>
    <w:rsid w:val="00E4085D"/>
    <w:rsid w:val="00EA062F"/>
    <w:rsid w:val="00F36B07"/>
    <w:rsid w:val="00F40AB5"/>
    <w:rsid w:val="00F633C5"/>
    <w:rsid w:val="00F72F73"/>
    <w:rsid w:val="00FF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34A9"/>
  <w14:defaultImageDpi w14:val="32767"/>
  <w15:chartTrackingRefBased/>
  <w15:docId w15:val="{9C36C570-DA5E-4C55-94BD-787EFCA0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an%20Vargas\Downloads\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</Template>
  <TotalTime>266</TotalTime>
  <Pages>8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Vargas</dc:creator>
  <cp:keywords/>
  <dc:description/>
  <cp:lastModifiedBy>Rodrigo Delgadillo</cp:lastModifiedBy>
  <cp:revision>3</cp:revision>
  <dcterms:created xsi:type="dcterms:W3CDTF">2019-12-20T22:38:00Z</dcterms:created>
  <dcterms:modified xsi:type="dcterms:W3CDTF">2019-12-21T04:27:00Z</dcterms:modified>
</cp:coreProperties>
</file>