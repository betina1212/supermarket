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362EDD41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D26EBF">
        <w:rPr>
          <w:rFonts w:ascii="Arial" w:hAnsi="Arial" w:cs="Arial"/>
          <w:color w:val="000000" w:themeColor="text1"/>
        </w:rPr>
        <w:t>17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05BC7D4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722142">
        <w:rPr>
          <w:rFonts w:ascii="Arial" w:hAnsi="Arial" w:cs="Arial"/>
        </w:rPr>
        <w:t xml:space="preserve">“Get” de productos 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D26EBF">
        <w:trPr>
          <w:trHeight w:val="321"/>
        </w:trPr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722142">
        <w:trPr>
          <w:trHeight w:val="250"/>
        </w:trPr>
        <w:tc>
          <w:tcPr>
            <w:tcW w:w="2829" w:type="dxa"/>
          </w:tcPr>
          <w:p w14:paraId="4F44F386" w14:textId="078B09E2" w:rsidR="00E13C1F" w:rsidRPr="00E13C1F" w:rsidRDefault="00722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2829" w:type="dxa"/>
          </w:tcPr>
          <w:p w14:paraId="233F312D" w14:textId="2F700A62" w:rsidR="00E13C1F" w:rsidRPr="00424CA6" w:rsidRDefault="00D26EBF" w:rsidP="00D26EBF">
            <w:pPr>
              <w:tabs>
                <w:tab w:val="center" w:pos="1306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16:00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0" w:type="dxa"/>
          </w:tcPr>
          <w:p w14:paraId="4A4E487D" w14:textId="6AE2A98C" w:rsidR="00E13C1F" w:rsidRPr="00E13C1F" w:rsidRDefault="00D26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458BFA21" w:rsidR="00E13C1F" w:rsidRPr="00E13C1F" w:rsidRDefault="005479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0CA052C6" w:rsidR="00E13C1F" w:rsidRPr="0054798D" w:rsidRDefault="00722142" w:rsidP="00FA3E04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54798D">
        <w:rPr>
          <w:rFonts w:ascii="Arial" w:hAnsi="Arial" w:cs="Arial"/>
          <w:lang w:val="en-US"/>
        </w:rPr>
        <w:t>W</w:t>
      </w:r>
      <w:r w:rsidR="00424CA6" w:rsidRPr="0054798D">
        <w:rPr>
          <w:rFonts w:ascii="Arial" w:hAnsi="Arial" w:cs="Arial"/>
          <w:lang w:val="en-US"/>
        </w:rPr>
        <w:t>eb services</w:t>
      </w:r>
      <w:r w:rsidRPr="0054798D">
        <w:rPr>
          <w:rFonts w:ascii="Arial" w:hAnsi="Arial" w:cs="Arial"/>
          <w:lang w:val="en-US"/>
        </w:rPr>
        <w:t>-productos</w:t>
      </w:r>
      <w:r w:rsidR="00D57439" w:rsidRPr="0054798D">
        <w:rPr>
          <w:rFonts w:ascii="Arial" w:hAnsi="Arial" w:cs="Arial"/>
          <w:lang w:val="en-US"/>
        </w:rPr>
        <w:t xml:space="preserve"> </w:t>
      </w:r>
      <w:r w:rsidR="0054798D" w:rsidRPr="0054798D">
        <w:rPr>
          <w:rFonts w:ascii="Arial" w:hAnsi="Arial" w:cs="Arial"/>
          <w:lang w:val="en-US"/>
        </w:rPr>
        <w:t>y script product co</w:t>
      </w:r>
      <w:r w:rsidR="0054798D">
        <w:rPr>
          <w:rFonts w:ascii="Arial" w:hAnsi="Arial" w:cs="Arial"/>
          <w:lang w:val="en-US"/>
        </w:rPr>
        <w:t>ntroller.</w:t>
      </w:r>
    </w:p>
    <w:p w14:paraId="65CBD5BB" w14:textId="77777777" w:rsidR="00E13C1F" w:rsidRPr="0054798D" w:rsidRDefault="00E13C1F" w:rsidP="00E13C1F">
      <w:pPr>
        <w:rPr>
          <w:rFonts w:ascii="Arial" w:hAnsi="Arial" w:cs="Arial"/>
          <w:lang w:val="en-US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143CCAAC" w14:textId="77777777" w:rsidR="00E13C1F" w:rsidRPr="0054798D" w:rsidRDefault="00E13C1F" w:rsidP="007221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424CA6">
              <w:rPr>
                <w:rFonts w:ascii="Arial" w:hAnsi="Arial" w:cs="Arial"/>
                <w:color w:val="000000" w:themeColor="text1"/>
              </w:rPr>
              <w:t>Unity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>los scripts necesarios fue</w:t>
            </w:r>
            <w:r w:rsidR="00722142">
              <w:rPr>
                <w:rFonts w:ascii="Arial" w:hAnsi="Arial" w:cs="Arial"/>
                <w:color w:val="000000" w:themeColor="text1"/>
              </w:rPr>
              <w:t>ron añadidos al proyecto para comenzar a trabajar con los productos existentes y avanzar con la compra.</w:t>
            </w:r>
          </w:p>
          <w:p w14:paraId="628A8E02" w14:textId="0819321F" w:rsidR="0054798D" w:rsidRPr="00E13C1F" w:rsidRDefault="0054798D" w:rsidP="007221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Product Controller.</w:t>
            </w:r>
            <w:bookmarkStart w:id="0" w:name="_GoBack"/>
            <w:bookmarkEnd w:id="0"/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89B0D" w14:textId="77777777" w:rsidR="005B2944" w:rsidRDefault="005B2944" w:rsidP="00E13C1F">
      <w:r>
        <w:separator/>
      </w:r>
    </w:p>
  </w:endnote>
  <w:endnote w:type="continuationSeparator" w:id="0">
    <w:p w14:paraId="557D0124" w14:textId="77777777" w:rsidR="005B2944" w:rsidRDefault="005B2944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72E28" w14:textId="77777777" w:rsidR="005B2944" w:rsidRDefault="005B2944" w:rsidP="00E13C1F">
      <w:r>
        <w:separator/>
      </w:r>
    </w:p>
  </w:footnote>
  <w:footnote w:type="continuationSeparator" w:id="0">
    <w:p w14:paraId="2486E472" w14:textId="77777777" w:rsidR="005B2944" w:rsidRDefault="005B2944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013AB8C" w:rsidR="008D3787" w:rsidRDefault="00424CA6" w:rsidP="00E13C1F">
          <w:pPr>
            <w:pStyle w:val="Header"/>
            <w:jc w:val="center"/>
          </w:pPr>
          <w:r>
            <w:t>SPRINT 3</w:t>
          </w:r>
        </w:p>
        <w:p w14:paraId="32CC72BE" w14:textId="1535A9B4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D26EBF">
            <w:rPr>
              <w:color w:val="000000" w:themeColor="text1"/>
            </w:rPr>
            <w:t>4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0614E9"/>
    <w:rsid w:val="000A7ECD"/>
    <w:rsid w:val="000F5DE1"/>
    <w:rsid w:val="0020601C"/>
    <w:rsid w:val="00235176"/>
    <w:rsid w:val="002D3038"/>
    <w:rsid w:val="00366BE1"/>
    <w:rsid w:val="00424CA6"/>
    <w:rsid w:val="004709CA"/>
    <w:rsid w:val="004750A5"/>
    <w:rsid w:val="00533078"/>
    <w:rsid w:val="00541D0D"/>
    <w:rsid w:val="0054798D"/>
    <w:rsid w:val="00563755"/>
    <w:rsid w:val="005B2944"/>
    <w:rsid w:val="006258EF"/>
    <w:rsid w:val="00722142"/>
    <w:rsid w:val="00802EE1"/>
    <w:rsid w:val="008D3787"/>
    <w:rsid w:val="008E43FD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26EBF"/>
    <w:rsid w:val="00D373F9"/>
    <w:rsid w:val="00D57439"/>
    <w:rsid w:val="00E12261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2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2019-12-19T22:52:00Z</dcterms:created>
  <dcterms:modified xsi:type="dcterms:W3CDTF">2019-12-21T02:18:00Z</dcterms:modified>
</cp:coreProperties>
</file>