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0C35954A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424CA6">
        <w:rPr>
          <w:rFonts w:ascii="Arial" w:hAnsi="Arial" w:cs="Arial"/>
          <w:color w:val="000000" w:themeColor="text1"/>
        </w:rPr>
        <w:t>13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63A9B47F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424CA6">
        <w:rPr>
          <w:rFonts w:ascii="Arial" w:hAnsi="Arial" w:cs="Arial"/>
        </w:rPr>
        <w:t xml:space="preserve">Conectar web </w:t>
      </w:r>
      <w:proofErr w:type="spellStart"/>
      <w:r w:rsidR="00424CA6">
        <w:rPr>
          <w:rFonts w:ascii="Arial" w:hAnsi="Arial" w:cs="Arial"/>
        </w:rPr>
        <w:t>services</w:t>
      </w:r>
      <w:proofErr w:type="spellEnd"/>
      <w:r w:rsidR="00424CA6">
        <w:rPr>
          <w:rFonts w:ascii="Arial" w:hAnsi="Arial" w:cs="Arial"/>
        </w:rPr>
        <w:t xml:space="preserve"> con el grupo de gestión del proyecto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424CA6">
        <w:trPr>
          <w:trHeight w:val="250"/>
        </w:trPr>
        <w:tc>
          <w:tcPr>
            <w:tcW w:w="2829" w:type="dxa"/>
          </w:tcPr>
          <w:p w14:paraId="4F44F386" w14:textId="125C8C8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233F312D" w14:textId="294E35B4" w:rsidR="00E13C1F" w:rsidRPr="00424CA6" w:rsidRDefault="00424CA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  <w:lang w:val="en-US"/>
              </w:rPr>
              <w:t>:15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2F7C0FEB" w:rsidR="00E13C1F" w:rsidRPr="00E13C1F" w:rsidRDefault="001E5DC5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Andre Luis Orellana</w:t>
            </w:r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16A4A16A" w:rsidR="00E13C1F" w:rsidRPr="00FA3E04" w:rsidRDefault="00424CA6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services</w:t>
      </w:r>
      <w:proofErr w:type="spellEnd"/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020A08D" w:rsidR="00E13C1F" w:rsidRPr="00E13C1F" w:rsidRDefault="00E13C1F" w:rsidP="00424C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 xml:space="preserve">los scripts necesarios fueron añadidos al proyecto para la realización </w:t>
            </w:r>
            <w:r w:rsidR="00541D0D">
              <w:rPr>
                <w:rFonts w:ascii="Arial" w:hAnsi="Arial" w:cs="Arial"/>
                <w:color w:val="000000" w:themeColor="text1"/>
              </w:rPr>
              <w:t>de</w:t>
            </w:r>
            <w:r w:rsidR="008E43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 xml:space="preserve">la conexión de web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 w:rsidR="00424CA6"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 w:rsidR="00424CA6">
              <w:rPr>
                <w:rFonts w:ascii="Arial" w:hAnsi="Arial" w:cs="Arial"/>
              </w:rPr>
              <w:t>ó</w:t>
            </w:r>
            <w:r w:rsidR="00424CA6">
              <w:rPr>
                <w:rFonts w:ascii="Arial" w:hAnsi="Arial" w:cs="Arial"/>
                <w:color w:val="000000" w:themeColor="text1"/>
              </w:rPr>
              <w:t>n</w:t>
            </w:r>
            <w:r w:rsidR="00541D0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E8145" w14:textId="77777777" w:rsidR="00151FFA" w:rsidRDefault="00151FFA" w:rsidP="00E13C1F">
      <w:r>
        <w:separator/>
      </w:r>
    </w:p>
  </w:endnote>
  <w:endnote w:type="continuationSeparator" w:id="0">
    <w:p w14:paraId="2A3D5C98" w14:textId="77777777" w:rsidR="00151FFA" w:rsidRDefault="00151FFA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A74D7" w14:textId="77777777" w:rsidR="00151FFA" w:rsidRDefault="00151FFA" w:rsidP="00E13C1F">
      <w:r>
        <w:separator/>
      </w:r>
    </w:p>
  </w:footnote>
  <w:footnote w:type="continuationSeparator" w:id="0">
    <w:p w14:paraId="5E63C873" w14:textId="77777777" w:rsidR="00151FFA" w:rsidRDefault="00151FFA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658E6C37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424CA6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A7ECD"/>
    <w:rsid w:val="000F5DE1"/>
    <w:rsid w:val="00151FFA"/>
    <w:rsid w:val="001E5DC5"/>
    <w:rsid w:val="0020601C"/>
    <w:rsid w:val="00235176"/>
    <w:rsid w:val="002D3038"/>
    <w:rsid w:val="00366BE1"/>
    <w:rsid w:val="00424CA6"/>
    <w:rsid w:val="004709CA"/>
    <w:rsid w:val="004750A5"/>
    <w:rsid w:val="00533078"/>
    <w:rsid w:val="00541D0D"/>
    <w:rsid w:val="00563755"/>
    <w:rsid w:val="006258EF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  <w:rsid w:val="00FA3E04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8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4</cp:revision>
  <dcterms:created xsi:type="dcterms:W3CDTF">2019-12-19T14:48:00Z</dcterms:created>
  <dcterms:modified xsi:type="dcterms:W3CDTF">2019-12-21T02:13:00Z</dcterms:modified>
</cp:coreProperties>
</file>