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02FAF317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C108B0">
        <w:rPr>
          <w:rFonts w:ascii="Arial" w:hAnsi="Arial" w:cs="Arial"/>
          <w:color w:val="000000" w:themeColor="text1"/>
        </w:rPr>
        <w:t>29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4E51F1A2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D17F2E">
        <w:rPr>
          <w:rFonts w:ascii="Arial" w:hAnsi="Arial" w:cs="Arial"/>
        </w:rPr>
        <w:t>Instalar el componente SDK Google VR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9F1BBE">
        <w:trPr>
          <w:trHeight w:val="250"/>
        </w:trPr>
        <w:tc>
          <w:tcPr>
            <w:tcW w:w="2829" w:type="dxa"/>
          </w:tcPr>
          <w:p w14:paraId="4F44F386" w14:textId="4C3EA831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17F2E">
              <w:rPr>
                <w:rFonts w:ascii="Arial" w:hAnsi="Arial" w:cs="Arial"/>
              </w:rPr>
              <w:t>0</w:t>
            </w:r>
            <w:r w:rsidR="009F1BBE">
              <w:rPr>
                <w:rFonts w:ascii="Arial" w:hAnsi="Arial" w:cs="Arial"/>
              </w:rPr>
              <w:t>:00</w:t>
            </w:r>
          </w:p>
        </w:tc>
        <w:tc>
          <w:tcPr>
            <w:tcW w:w="2829" w:type="dxa"/>
          </w:tcPr>
          <w:p w14:paraId="233F312D" w14:textId="131DCCE5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30F29E4E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D17F2E">
        <w:rPr>
          <w:rFonts w:ascii="Arial" w:hAnsi="Arial" w:cs="Arial"/>
        </w:rPr>
        <w:t>Lograr que la aplicación pueda ser descargada para dispositivos Android.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54F6E7FF" w:rsidR="00E13C1F" w:rsidRPr="00E13C1F" w:rsidRDefault="00E13C1F" w:rsidP="00C108B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>: siguiendo tutorial</w:t>
            </w:r>
            <w:r w:rsidR="009F1BBE">
              <w:rPr>
                <w:rFonts w:ascii="Arial" w:hAnsi="Arial" w:cs="Arial"/>
                <w:color w:val="000000" w:themeColor="text1"/>
              </w:rPr>
              <w:t xml:space="preserve">es en YouTube, </w:t>
            </w:r>
            <w:r w:rsidR="00C108B0">
              <w:rPr>
                <w:rFonts w:ascii="Arial" w:hAnsi="Arial" w:cs="Arial"/>
                <w:color w:val="000000" w:themeColor="text1"/>
              </w:rPr>
              <w:t>esta tarea fue completada y añadí que el puntero pueda ser reconocido y que el objeto que señala, cambie de color.</w:t>
            </w:r>
            <w:bookmarkStart w:id="0" w:name="_GoBack"/>
            <w:bookmarkEnd w:id="0"/>
            <w:r w:rsidR="00C108B0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C129F" w14:textId="77777777" w:rsidR="004750A5" w:rsidRDefault="004750A5" w:rsidP="00E13C1F">
      <w:r>
        <w:separator/>
      </w:r>
    </w:p>
  </w:endnote>
  <w:endnote w:type="continuationSeparator" w:id="0">
    <w:p w14:paraId="39861BB4" w14:textId="77777777" w:rsidR="004750A5" w:rsidRDefault="004750A5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C793F" w14:textId="77777777" w:rsidR="004750A5" w:rsidRDefault="004750A5" w:rsidP="00E13C1F">
      <w:r>
        <w:separator/>
      </w:r>
    </w:p>
  </w:footnote>
  <w:footnote w:type="continuationSeparator" w:id="0">
    <w:p w14:paraId="0D2DF16B" w14:textId="77777777" w:rsidR="004750A5" w:rsidRDefault="004750A5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366BE1"/>
    <w:rsid w:val="004709CA"/>
    <w:rsid w:val="004750A5"/>
    <w:rsid w:val="00533078"/>
    <w:rsid w:val="00563755"/>
    <w:rsid w:val="006258EF"/>
    <w:rsid w:val="00802EE1"/>
    <w:rsid w:val="009F1BBE"/>
    <w:rsid w:val="009F4DB5"/>
    <w:rsid w:val="00B47766"/>
    <w:rsid w:val="00C108B0"/>
    <w:rsid w:val="00C41B24"/>
    <w:rsid w:val="00D17F2E"/>
    <w:rsid w:val="00D373F9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2</TotalTime>
  <Pages>1</Pages>
  <Words>70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2019-11-30T04:26:00Z</dcterms:created>
  <dcterms:modified xsi:type="dcterms:W3CDTF">2019-11-30T04:26:00Z</dcterms:modified>
</cp:coreProperties>
</file>