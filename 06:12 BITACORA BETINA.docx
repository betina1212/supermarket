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61026A8F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A25175">
        <w:rPr>
          <w:rFonts w:ascii="Arial" w:hAnsi="Arial" w:cs="Arial"/>
          <w:color w:val="000000" w:themeColor="text1"/>
        </w:rPr>
        <w:t>06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469345DC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A25175">
        <w:rPr>
          <w:rFonts w:ascii="Arial" w:hAnsi="Arial" w:cs="Arial"/>
        </w:rPr>
        <w:t>Unir escenas y teclado VR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8D3787">
        <w:trPr>
          <w:trHeight w:val="250"/>
        </w:trPr>
        <w:tc>
          <w:tcPr>
            <w:tcW w:w="2829" w:type="dxa"/>
          </w:tcPr>
          <w:p w14:paraId="4F44F386" w14:textId="5BA54772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25175">
              <w:rPr>
                <w:rFonts w:ascii="Arial" w:hAnsi="Arial" w:cs="Arial"/>
              </w:rPr>
              <w:t>5:00</w:t>
            </w:r>
          </w:p>
        </w:tc>
        <w:tc>
          <w:tcPr>
            <w:tcW w:w="2829" w:type="dxa"/>
          </w:tcPr>
          <w:p w14:paraId="233F312D" w14:textId="2CDC5567" w:rsidR="00E13C1F" w:rsidRPr="00E13C1F" w:rsidRDefault="00A251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21:00</w:t>
            </w:r>
          </w:p>
        </w:tc>
        <w:tc>
          <w:tcPr>
            <w:tcW w:w="2830" w:type="dxa"/>
          </w:tcPr>
          <w:p w14:paraId="4A4E487D" w14:textId="7A88B516" w:rsidR="00E13C1F" w:rsidRPr="00E13C1F" w:rsidRDefault="00A251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 casa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64A3D8D0" w14:textId="77777777" w:rsidR="00A25175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A25175">
        <w:rPr>
          <w:rFonts w:ascii="Arial" w:hAnsi="Arial" w:cs="Arial"/>
        </w:rPr>
        <w:t xml:space="preserve">Unir escena de </w:t>
      </w:r>
      <w:proofErr w:type="spellStart"/>
      <w:r w:rsidR="00A25175">
        <w:rPr>
          <w:rFonts w:ascii="Arial" w:hAnsi="Arial" w:cs="Arial"/>
        </w:rPr>
        <w:t>login</w:t>
      </w:r>
      <w:proofErr w:type="spellEnd"/>
      <w:r w:rsidR="00A25175">
        <w:rPr>
          <w:rFonts w:ascii="Arial" w:hAnsi="Arial" w:cs="Arial"/>
        </w:rPr>
        <w:t xml:space="preserve"> y supermercado</w:t>
      </w:r>
      <w:r w:rsidR="00D17F2E">
        <w:rPr>
          <w:rFonts w:ascii="Arial" w:hAnsi="Arial" w:cs="Arial"/>
        </w:rPr>
        <w:t>.</w:t>
      </w:r>
    </w:p>
    <w:p w14:paraId="48E43924" w14:textId="7460D009" w:rsidR="00E13C1F" w:rsidRPr="00E13C1F" w:rsidRDefault="00A25175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Implementar teclado VR.</w:t>
      </w:r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7178F76B" w:rsidR="00E13C1F" w:rsidRPr="00E13C1F" w:rsidRDefault="00E13C1F" w:rsidP="00A2517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63755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EF1A6D">
              <w:rPr>
                <w:rFonts w:ascii="Arial" w:hAnsi="Arial" w:cs="Arial"/>
                <w:color w:val="000000" w:themeColor="text1"/>
              </w:rPr>
              <w:t xml:space="preserve">viendo un tutorial en </w:t>
            </w:r>
            <w:proofErr w:type="spellStart"/>
            <w:r w:rsidR="00EF1A6D">
              <w:rPr>
                <w:rFonts w:ascii="Arial" w:hAnsi="Arial" w:cs="Arial"/>
                <w:color w:val="000000" w:themeColor="text1"/>
              </w:rPr>
              <w:t>Youtube</w:t>
            </w:r>
            <w:proofErr w:type="spellEnd"/>
            <w:r w:rsidR="00EF1A6D">
              <w:rPr>
                <w:rFonts w:ascii="Arial" w:hAnsi="Arial" w:cs="Arial"/>
                <w:color w:val="000000" w:themeColor="text1"/>
              </w:rPr>
              <w:t xml:space="preserve"> pude</w:t>
            </w:r>
            <w:r w:rsidR="00A25175">
              <w:rPr>
                <w:rFonts w:ascii="Arial" w:hAnsi="Arial" w:cs="Arial"/>
                <w:color w:val="000000" w:themeColor="text1"/>
              </w:rPr>
              <w:t xml:space="preserve"> unir las dos escenas, pero aun no logre implementar el teclado en realidad virtual.</w:t>
            </w:r>
            <w:bookmarkStart w:id="0" w:name="_GoBack"/>
            <w:bookmarkEnd w:id="0"/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BC7A3" w14:textId="77777777" w:rsidR="00A94E5C" w:rsidRDefault="00A94E5C" w:rsidP="00E13C1F">
      <w:r>
        <w:separator/>
      </w:r>
    </w:p>
  </w:endnote>
  <w:endnote w:type="continuationSeparator" w:id="0">
    <w:p w14:paraId="1B2E81B1" w14:textId="77777777" w:rsidR="00A94E5C" w:rsidRDefault="00A94E5C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D22EA" w14:textId="77777777" w:rsidR="00A94E5C" w:rsidRDefault="00A94E5C" w:rsidP="00E13C1F">
      <w:r>
        <w:separator/>
      </w:r>
    </w:p>
  </w:footnote>
  <w:footnote w:type="continuationSeparator" w:id="0">
    <w:p w14:paraId="1077EE93" w14:textId="77777777" w:rsidR="00A94E5C" w:rsidRDefault="00A94E5C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978F090" w:rsidR="008D3787" w:rsidRDefault="008D3787" w:rsidP="00E13C1F">
          <w:pPr>
            <w:pStyle w:val="Encabezado"/>
            <w:jc w:val="center"/>
          </w:pPr>
          <w:r>
            <w:t>SPRINT 2</w:t>
          </w:r>
        </w:p>
        <w:p w14:paraId="32CC72BE" w14:textId="1508B851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A25175">
            <w:rPr>
              <w:color w:val="000000" w:themeColor="text1"/>
            </w:rPr>
            <w:t>5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0614E9"/>
    <w:rsid w:val="0020601C"/>
    <w:rsid w:val="00235176"/>
    <w:rsid w:val="00366BE1"/>
    <w:rsid w:val="004709CA"/>
    <w:rsid w:val="004750A5"/>
    <w:rsid w:val="00533078"/>
    <w:rsid w:val="00563755"/>
    <w:rsid w:val="006258EF"/>
    <w:rsid w:val="00802EE1"/>
    <w:rsid w:val="008D3787"/>
    <w:rsid w:val="009F1BBE"/>
    <w:rsid w:val="009F4DB5"/>
    <w:rsid w:val="00A25175"/>
    <w:rsid w:val="00A94E5C"/>
    <w:rsid w:val="00A96819"/>
    <w:rsid w:val="00B47766"/>
    <w:rsid w:val="00C108B0"/>
    <w:rsid w:val="00C41B24"/>
    <w:rsid w:val="00D17F2E"/>
    <w:rsid w:val="00D373F9"/>
    <w:rsid w:val="00E13C1F"/>
    <w:rsid w:val="00E4085D"/>
    <w:rsid w:val="00EF1A6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15</TotalTime>
  <Pages>1</Pages>
  <Words>62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2019-12-07T13:01:00Z</dcterms:created>
  <dcterms:modified xsi:type="dcterms:W3CDTF">2019-12-07T13:01:00Z</dcterms:modified>
</cp:coreProperties>
</file>