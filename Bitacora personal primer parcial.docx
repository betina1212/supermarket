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20/11/2019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BF24B2">
        <w:rPr>
          <w:rFonts w:ascii="Arial" w:hAnsi="Arial" w:cs="Arial"/>
          <w:b/>
        </w:rPr>
        <w:t>Instalacion</w:t>
      </w:r>
      <w:proofErr w:type="spellEnd"/>
      <w:r w:rsidR="00BF24B2">
        <w:rPr>
          <w:rFonts w:ascii="Arial" w:hAnsi="Arial" w:cs="Arial"/>
          <w:b/>
        </w:rPr>
        <w:t xml:space="preserve"> de </w:t>
      </w:r>
      <w:proofErr w:type="spellStart"/>
      <w:r w:rsidR="00BF24B2">
        <w:rPr>
          <w:rFonts w:ascii="Arial" w:hAnsi="Arial" w:cs="Arial"/>
          <w:b/>
        </w:rPr>
        <w:t>Unity</w:t>
      </w:r>
      <w:proofErr w:type="spellEnd"/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13C1F" w:rsidRPr="00E13C1F" w:rsidRDefault="00365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BF24B2" w:rsidP="00BF24B2">
      <w:pPr>
        <w:pStyle w:val="Prrafodelista"/>
        <w:rPr>
          <w:rFonts w:ascii="Arial" w:hAnsi="Arial" w:cs="Arial"/>
        </w:rPr>
      </w:pPr>
      <w:proofErr w:type="spellStart"/>
      <w:r w:rsidRPr="00BF24B2">
        <w:rPr>
          <w:rFonts w:ascii="Arial" w:hAnsi="Arial" w:cs="Arial"/>
        </w:rPr>
        <w:t>Instalacion</w:t>
      </w:r>
      <w:proofErr w:type="spellEnd"/>
      <w:r w:rsidRPr="00BF24B2">
        <w:rPr>
          <w:rFonts w:ascii="Arial" w:hAnsi="Arial" w:cs="Arial"/>
        </w:rPr>
        <w:t xml:space="preserve"> de aplicación </w:t>
      </w:r>
      <w:proofErr w:type="spellStart"/>
      <w:r w:rsidRPr="00BF24B2">
        <w:rPr>
          <w:rFonts w:ascii="Arial" w:hAnsi="Arial" w:cs="Arial"/>
        </w:rPr>
        <w:t>Unity</w:t>
      </w:r>
      <w:proofErr w:type="spellEnd"/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BF24B2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Hacer la instalación correspondiente para la </w:t>
            </w:r>
            <w:proofErr w:type="spellStart"/>
            <w:r>
              <w:rPr>
                <w:rFonts w:ascii="Arial" w:hAnsi="Arial" w:cs="Arial"/>
                <w:b/>
              </w:rPr>
              <w:t>intalacion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BF24B2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Lograr tener todas los requerimientos para la </w:t>
            </w:r>
            <w:proofErr w:type="spellStart"/>
            <w:r>
              <w:rPr>
                <w:rFonts w:ascii="Arial" w:hAnsi="Arial" w:cs="Arial"/>
                <w:b/>
              </w:rPr>
              <w:t>instalacion</w:t>
            </w:r>
            <w:proofErr w:type="spellEnd"/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21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466CD">
        <w:rPr>
          <w:rFonts w:ascii="Arial" w:hAnsi="Arial" w:cs="Arial"/>
          <w:b/>
        </w:rPr>
        <w:t>Creacion</w:t>
      </w:r>
      <w:proofErr w:type="spellEnd"/>
      <w:r w:rsidR="002466CD">
        <w:rPr>
          <w:rFonts w:ascii="Arial" w:hAnsi="Arial" w:cs="Arial"/>
          <w:b/>
        </w:rPr>
        <w:t xml:space="preserve"> del escenario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Creacion</w:t>
      </w:r>
      <w:proofErr w:type="spellEnd"/>
      <w:r>
        <w:rPr>
          <w:rFonts w:ascii="Arial" w:hAnsi="Arial" w:cs="Arial"/>
          <w:color w:val="000000"/>
        </w:rPr>
        <w:t xml:space="preserve"> de escenario</w:t>
      </w:r>
    </w:p>
    <w:p w:rsidR="002466CD" w:rsidRDefault="002466CD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Diseño de prototipos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Default="00EA269F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Instalación de </w:t>
            </w:r>
            <w:proofErr w:type="spellStart"/>
            <w:r>
              <w:rPr>
                <w:rFonts w:ascii="Arial" w:hAnsi="Arial" w:cs="Arial"/>
                <w:color w:val="000000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completa y correctamente ya que la anterior era la incorrecta.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Mediante </w:t>
            </w:r>
            <w:proofErr w:type="spellStart"/>
            <w:r>
              <w:rPr>
                <w:rFonts w:ascii="Arial" w:hAnsi="Arial" w:cs="Arial"/>
                <w:color w:val="000000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 empezara a emplear en 3D los objetos para el </w:t>
            </w:r>
            <w:proofErr w:type="spellStart"/>
            <w:r>
              <w:rPr>
                <w:rFonts w:ascii="Arial" w:hAnsi="Arial" w:cs="Arial"/>
                <w:color w:val="000000"/>
              </w:rPr>
              <w:t>super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mercado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466CD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Empezar a colocar los objetos de diferentes </w:t>
            </w:r>
            <w:r w:rsidR="00EA269F">
              <w:rPr>
                <w:rFonts w:ascii="Arial" w:hAnsi="Arial" w:cs="Arial"/>
                <w:color w:val="000000"/>
              </w:rPr>
              <w:t>artículos</w:t>
            </w:r>
            <w:r>
              <w:rPr>
                <w:rFonts w:ascii="Arial" w:hAnsi="Arial" w:cs="Arial"/>
                <w:color w:val="000000"/>
              </w:rPr>
              <w:t xml:space="preserve"> en conjunto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22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466CD">
        <w:rPr>
          <w:rFonts w:ascii="Arial" w:hAnsi="Arial" w:cs="Arial"/>
          <w:b/>
        </w:rPr>
        <w:t>Creacion</w:t>
      </w:r>
      <w:proofErr w:type="spellEnd"/>
      <w:r w:rsidR="002466CD">
        <w:rPr>
          <w:rFonts w:ascii="Arial" w:hAnsi="Arial" w:cs="Arial"/>
          <w:b/>
        </w:rPr>
        <w:t xml:space="preserve"> del escenario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EA269F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Creación</w:t>
      </w:r>
      <w:r w:rsidR="002466CD">
        <w:rPr>
          <w:rFonts w:ascii="Arial" w:hAnsi="Arial" w:cs="Arial"/>
          <w:color w:val="000000"/>
        </w:rPr>
        <w:t xml:space="preserve"> de escenario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Diseño de prototipos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466CD">
        <w:trPr>
          <w:trHeight w:val="158"/>
        </w:trPr>
        <w:tc>
          <w:tcPr>
            <w:tcW w:w="8488" w:type="dxa"/>
          </w:tcPr>
          <w:p w:rsidR="00B758BB" w:rsidRPr="00EA269F" w:rsidRDefault="002466CD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Colocar los detalles del supermercado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2466CD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Empezar a dar la solidez a los muros y los estantes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EA269F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Búsqueda de tutoriales para el manejo de </w:t>
            </w:r>
            <w:proofErr w:type="spellStart"/>
            <w:r w:rsidRPr="00EA269F"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23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>Sorteo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758BB">
              <w:rPr>
                <w:rFonts w:ascii="Arial" w:hAnsi="Arial" w:cs="Arial"/>
              </w:rPr>
              <w:t>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1040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:15</w:t>
            </w:r>
          </w:p>
        </w:tc>
        <w:tc>
          <w:tcPr>
            <w:tcW w:w="2830" w:type="dxa"/>
          </w:tcPr>
          <w:p w:rsidR="00B758BB" w:rsidRPr="00E13C1F" w:rsidRDefault="00EA269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31040C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Distribución de actividades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31040C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Mediante una reunión virtual se hizo un sorteo para diferentes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31040C" w:rsidP="0031040C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>Se colocó actividades para cada uno del grupo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EA269F" w:rsidP="002317D9">
            <w:pPr>
              <w:rPr>
                <w:rFonts w:ascii="Arial" w:hAnsi="Arial" w:cs="Arial"/>
              </w:rPr>
            </w:pPr>
            <w:r w:rsidRPr="00EA269F">
              <w:rPr>
                <w:rFonts w:ascii="Arial" w:hAnsi="Arial" w:cs="Arial"/>
              </w:rPr>
              <w:t xml:space="preserve">Búsqueda de videos para diferentes tareas y socialización de estos mediante </w:t>
            </w:r>
            <w:proofErr w:type="spellStart"/>
            <w:r w:rsidRPr="00EA269F">
              <w:rPr>
                <w:rFonts w:ascii="Arial" w:hAnsi="Arial" w:cs="Arial"/>
              </w:rPr>
              <w:t>whats</w:t>
            </w:r>
            <w:proofErr w:type="spellEnd"/>
            <w:r w:rsidRPr="00EA269F">
              <w:rPr>
                <w:rFonts w:ascii="Arial" w:hAnsi="Arial" w:cs="Arial"/>
              </w:rPr>
              <w:t xml:space="preserve"> app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24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 xml:space="preserve">Hacer el movimiento de la </w:t>
      </w:r>
      <w:proofErr w:type="spellStart"/>
      <w:r w:rsidR="0031040C">
        <w:rPr>
          <w:rFonts w:ascii="Arial" w:hAnsi="Arial" w:cs="Arial"/>
          <w:b/>
        </w:rPr>
        <w:t>aplicacion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F05272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</w:t>
            </w:r>
            <w:r w:rsidR="0031040C">
              <w:rPr>
                <w:rFonts w:ascii="Arial" w:hAnsi="Arial" w:cs="Arial"/>
              </w:rPr>
              <w:t>0</w:t>
            </w:r>
          </w:p>
        </w:tc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21:30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Capresso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America</w:t>
            </w:r>
            <w:proofErr w:type="spellEnd"/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EA269F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Búsqueda de videos tutoriales para poder realizar la conexión de una base de datos y </w:t>
            </w:r>
            <w:proofErr w:type="spellStart"/>
            <w:r w:rsidRPr="007D78F3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25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53F10">
        <w:rPr>
          <w:rFonts w:ascii="Arial" w:hAnsi="Arial" w:cs="Arial"/>
          <w:b/>
        </w:rPr>
        <w:t xml:space="preserve">Avance de aplicación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7D78F3">
        <w:trPr>
          <w:trHeight w:val="470"/>
        </w:trPr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53F10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53F10" w:rsidRPr="002466CD" w:rsidRDefault="00EA269F" w:rsidP="00B53F1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Xammp</w:t>
            </w:r>
            <w:proofErr w:type="spellEnd"/>
            <w:r w:rsidRPr="007D78F3">
              <w:rPr>
                <w:rFonts w:ascii="Arial" w:hAnsi="Arial" w:cs="Arial"/>
              </w:rPr>
              <w:t xml:space="preserve"> para el manejo de la base de datos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Pr="007D78F3" w:rsidRDefault="00EA269F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Descargar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  <w:r w:rsidRPr="007D78F3">
              <w:rPr>
                <w:rFonts w:ascii="Arial" w:hAnsi="Arial" w:cs="Arial"/>
              </w:rPr>
              <w:t xml:space="preserve"> conector para </w:t>
            </w:r>
            <w:proofErr w:type="spellStart"/>
            <w:r w:rsidRPr="007D78F3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Diseño de la interfaz de </w:t>
            </w:r>
            <w:proofErr w:type="spellStart"/>
            <w:r w:rsidRPr="007D78F3">
              <w:rPr>
                <w:rFonts w:ascii="Arial" w:hAnsi="Arial" w:cs="Arial"/>
              </w:rPr>
              <w:t>login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26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2317D9"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</w:t>
            </w:r>
          </w:p>
        </w:tc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D78F3" w:rsidRPr="00E13C1F" w:rsidTr="002317D9"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7D78F3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>Desinstalar Visual Studio 2015 ya que era una versión muy antigua y no podía trabajar de una manera adecuada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Instalar Visual Studio 2019 para que tenga compatibilidad con </w:t>
            </w:r>
            <w:proofErr w:type="spellStart"/>
            <w:r w:rsidRPr="007D78F3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 xml:space="preserve">Volver a realizar la interfaz y empezar a importar librerías para la conexión con </w:t>
            </w:r>
            <w:proofErr w:type="spellStart"/>
            <w:r w:rsidRPr="007D78F3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  <w:r w:rsidRPr="007D78F3">
              <w:rPr>
                <w:rFonts w:ascii="Arial" w:hAnsi="Arial" w:cs="Arial"/>
              </w:rPr>
              <w:t>Fallos en la conexión por lo tanto buscar de que errores se tratan pero no pudo solucionarse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27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D78F3" w:rsidRPr="00E13C1F" w:rsidTr="002317D9"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7D78F3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7D78F3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Se encontró que los errores podían ser causados por falta de referencias y de 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7D78F3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 xml:space="preserve">Ayuda de tutoriales para buscar como insertar referencias y </w:t>
            </w:r>
            <w:r w:rsidR="00082C68" w:rsidRPr="00082C68">
              <w:rPr>
                <w:rFonts w:ascii="Arial" w:hAnsi="Arial" w:cs="Arial"/>
              </w:rPr>
              <w:t>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 xml:space="preserve">Tratar de arreglar con las soluciones buscadas para evitar errores y poder continuar con la </w:t>
            </w:r>
            <w:proofErr w:type="spellStart"/>
            <w:r w:rsidRPr="00082C68">
              <w:rPr>
                <w:rFonts w:ascii="Arial" w:hAnsi="Arial" w:cs="Arial"/>
              </w:rPr>
              <w:t>conexion</w:t>
            </w:r>
            <w:proofErr w:type="spellEnd"/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28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082C68" w:rsidRPr="00E13C1F" w:rsidTr="002317D9"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082C68" w:rsidRPr="00E13C1F" w:rsidRDefault="00082C68" w:rsidP="00082C6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082C68" w:rsidRPr="00E13C1F" w:rsidTr="002317D9">
        <w:trPr>
          <w:trHeight w:val="334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222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082C68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Los errores persisten y aun no pueden cargarse las referencias y librerías por más de que se cargaron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Tratar de solucionar aun los errores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29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466CD">
        <w:rPr>
          <w:rFonts w:ascii="Arial" w:hAnsi="Arial" w:cs="Arial"/>
          <w:b/>
        </w:rPr>
        <w:t>Avance de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2D6C8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</w:t>
            </w:r>
          </w:p>
        </w:tc>
        <w:tc>
          <w:tcPr>
            <w:tcW w:w="2829" w:type="dxa"/>
          </w:tcPr>
          <w:p w:rsidR="00082C68" w:rsidRDefault="002D6C8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30" w:type="dxa"/>
          </w:tcPr>
          <w:p w:rsidR="00082C68" w:rsidRDefault="002D6C8D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082C68" w:rsidRPr="00E13C1F" w:rsidTr="002317D9"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082C68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Buscar aun la causa por la que no se reconoce las referencias y librerías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Desinstalar Visual Studio 2019 porque se cree que el error fue en la instalación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Volver a instalar de forma correctamente Visual Studio 2019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Realizar nuevamente el proyecto hasta el punto donde las referencias ya deberían existir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Los errores siguen existiendo, por eso se contempla trabajar con una nueva base de datos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 w:rsidRPr="00082C68">
              <w:rPr>
                <w:rFonts w:ascii="Arial" w:hAnsi="Arial" w:cs="Arial"/>
              </w:rPr>
              <w:t>Se cree que la solución es trabajar con FireBase por lo tanto buscar ayuda de tutoriales para la conexión</w:t>
            </w:r>
          </w:p>
        </w:tc>
      </w:tr>
      <w:tr w:rsidR="00082C68" w:rsidRPr="00E13C1F" w:rsidTr="002317D9">
        <w:tc>
          <w:tcPr>
            <w:tcW w:w="8488" w:type="dxa"/>
          </w:tcPr>
          <w:p w:rsidR="00082C68" w:rsidRP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la conexión con FireBase 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3</w:t>
      </w:r>
      <w:r w:rsidRPr="00E13C1F">
        <w:rPr>
          <w:rFonts w:ascii="Arial" w:hAnsi="Arial" w:cs="Arial"/>
          <w:color w:val="FF0000"/>
        </w:rPr>
        <w:t>0/11/2019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C820BF">
        <w:rPr>
          <w:rFonts w:ascii="Arial" w:hAnsi="Arial" w:cs="Arial"/>
          <w:b/>
        </w:rPr>
        <w:t>Avance de la aplicación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C820BF" w:rsidRPr="00E13C1F" w:rsidTr="002317D9">
        <w:tc>
          <w:tcPr>
            <w:tcW w:w="2829" w:type="dxa"/>
          </w:tcPr>
          <w:p w:rsidR="00C820BF" w:rsidRDefault="00C820B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2:30</w:t>
            </w:r>
          </w:p>
        </w:tc>
        <w:tc>
          <w:tcPr>
            <w:tcW w:w="2829" w:type="dxa"/>
          </w:tcPr>
          <w:p w:rsidR="00C820BF" w:rsidRDefault="00C820B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5:00</w:t>
            </w:r>
          </w:p>
        </w:tc>
        <w:tc>
          <w:tcPr>
            <w:tcW w:w="2830" w:type="dxa"/>
          </w:tcPr>
          <w:p w:rsidR="00C820BF" w:rsidRDefault="00C820BF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UPB</w:t>
            </w:r>
          </w:p>
        </w:tc>
      </w:tr>
      <w:tr w:rsidR="00C820BF" w:rsidRPr="00E13C1F" w:rsidTr="002317D9">
        <w:tc>
          <w:tcPr>
            <w:tcW w:w="2829" w:type="dxa"/>
          </w:tcPr>
          <w:p w:rsidR="00C820BF" w:rsidRDefault="00C820B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2829" w:type="dxa"/>
          </w:tcPr>
          <w:p w:rsidR="00C820BF" w:rsidRDefault="00C820BF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8:30</w:t>
            </w:r>
          </w:p>
        </w:tc>
        <w:tc>
          <w:tcPr>
            <w:tcW w:w="2830" w:type="dxa"/>
          </w:tcPr>
          <w:p w:rsidR="00C820BF" w:rsidRDefault="00C820BF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C820BF" w:rsidRPr="00E13C1F" w:rsidTr="002317D9">
        <w:tc>
          <w:tcPr>
            <w:tcW w:w="4244" w:type="dxa"/>
          </w:tcPr>
          <w:p w:rsidR="00C820BF" w:rsidRPr="00E13C1F" w:rsidRDefault="00C820BF" w:rsidP="00C820BF">
            <w:pPr>
              <w:rPr>
                <w:rFonts w:ascii="Arial" w:hAnsi="Arial" w:cs="Arial"/>
              </w:rPr>
            </w:pPr>
            <w:bookmarkStart w:id="0" w:name="_GoBack" w:colFirst="0" w:colLast="0"/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C820BF" w:rsidRPr="00E13C1F" w:rsidRDefault="00C820BF" w:rsidP="00C82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Programador</w:t>
            </w:r>
          </w:p>
        </w:tc>
      </w:tr>
      <w:bookmarkEnd w:id="0"/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758BB" w:rsidP="00B758BB">
      <w:pPr>
        <w:pStyle w:val="Prrafodelista"/>
        <w:rPr>
          <w:rFonts w:ascii="Arial" w:hAnsi="Arial" w:cs="Arial"/>
        </w:rPr>
      </w:pPr>
      <w:proofErr w:type="spellStart"/>
      <w:r w:rsidRPr="00BF24B2">
        <w:rPr>
          <w:rFonts w:ascii="Arial" w:hAnsi="Arial" w:cs="Arial"/>
        </w:rPr>
        <w:t>Instalacion</w:t>
      </w:r>
      <w:proofErr w:type="spellEnd"/>
      <w:r w:rsidRPr="00BF24B2">
        <w:rPr>
          <w:rFonts w:ascii="Arial" w:hAnsi="Arial" w:cs="Arial"/>
        </w:rPr>
        <w:t xml:space="preserve"> de aplicación </w:t>
      </w:r>
      <w:proofErr w:type="spellStart"/>
      <w:r w:rsidRPr="00BF24B2">
        <w:rPr>
          <w:rFonts w:ascii="Arial" w:hAnsi="Arial" w:cs="Arial"/>
        </w:rPr>
        <w:t>Unity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C820BF" w:rsidRDefault="00C820BF" w:rsidP="002317D9">
            <w:pPr>
              <w:rPr>
                <w:rFonts w:ascii="Arial" w:hAnsi="Arial" w:cs="Arial"/>
              </w:rPr>
            </w:pPr>
            <w:r w:rsidRPr="00C820BF">
              <w:rPr>
                <w:rFonts w:ascii="Arial" w:hAnsi="Arial" w:cs="Arial"/>
              </w:rPr>
              <w:t xml:space="preserve">Realizar la conexión de FireBase con </w:t>
            </w:r>
            <w:proofErr w:type="spellStart"/>
            <w:r w:rsidRPr="00C820BF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B758BB" w:rsidRPr="00E13C1F" w:rsidTr="002317D9">
        <w:tc>
          <w:tcPr>
            <w:tcW w:w="8488" w:type="dxa"/>
          </w:tcPr>
          <w:p w:rsidR="00B758BB" w:rsidRPr="00C820BF" w:rsidRDefault="00C820BF" w:rsidP="002317D9">
            <w:pPr>
              <w:rPr>
                <w:rFonts w:ascii="Arial" w:hAnsi="Arial" w:cs="Arial"/>
              </w:rPr>
            </w:pPr>
            <w:r w:rsidRPr="00C820BF">
              <w:rPr>
                <w:rFonts w:ascii="Arial" w:hAnsi="Arial" w:cs="Arial"/>
              </w:rPr>
              <w:t xml:space="preserve">Descarga del </w:t>
            </w:r>
            <w:proofErr w:type="spellStart"/>
            <w:r w:rsidRPr="00C820BF">
              <w:rPr>
                <w:rFonts w:ascii="Arial" w:hAnsi="Arial" w:cs="Arial"/>
              </w:rPr>
              <w:t>sdk</w:t>
            </w:r>
            <w:proofErr w:type="spellEnd"/>
            <w:r w:rsidRPr="00C820BF">
              <w:rPr>
                <w:rFonts w:ascii="Arial" w:hAnsi="Arial" w:cs="Arial"/>
              </w:rPr>
              <w:t xml:space="preserve"> para una correcta conexión con </w:t>
            </w:r>
            <w:proofErr w:type="spellStart"/>
            <w:r w:rsidRPr="00C820BF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B758BB" w:rsidRPr="00E13C1F" w:rsidTr="002317D9">
        <w:tc>
          <w:tcPr>
            <w:tcW w:w="8488" w:type="dxa"/>
          </w:tcPr>
          <w:p w:rsidR="00B758BB" w:rsidRPr="00C820BF" w:rsidRDefault="00C820BF" w:rsidP="002317D9">
            <w:pPr>
              <w:rPr>
                <w:rFonts w:ascii="Arial" w:hAnsi="Arial" w:cs="Arial"/>
              </w:rPr>
            </w:pPr>
            <w:r w:rsidRPr="00C820BF">
              <w:rPr>
                <w:rFonts w:ascii="Arial" w:hAnsi="Arial" w:cs="Arial"/>
              </w:rPr>
              <w:t>Conexión concluida</w:t>
            </w:r>
          </w:p>
        </w:tc>
      </w:tr>
      <w:tr w:rsidR="00C820BF" w:rsidRPr="00E13C1F" w:rsidTr="002317D9">
        <w:tc>
          <w:tcPr>
            <w:tcW w:w="8488" w:type="dxa"/>
          </w:tcPr>
          <w:p w:rsidR="00C820BF" w:rsidRPr="00C820BF" w:rsidRDefault="00C820BF" w:rsidP="002317D9">
            <w:pPr>
              <w:rPr>
                <w:rFonts w:ascii="Arial" w:hAnsi="Arial" w:cs="Arial"/>
              </w:rPr>
            </w:pPr>
            <w:r w:rsidRPr="00C820BF">
              <w:rPr>
                <w:rFonts w:ascii="Arial" w:hAnsi="Arial" w:cs="Arial"/>
              </w:rPr>
              <w:t>Trabajar de forma correcta con la interfaz gráfica y la conexión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70" w:rsidRDefault="00345270" w:rsidP="00E13C1F">
      <w:r>
        <w:separator/>
      </w:r>
    </w:p>
  </w:endnote>
  <w:endnote w:type="continuationSeparator" w:id="0">
    <w:p w:rsidR="00345270" w:rsidRDefault="00345270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70" w:rsidRDefault="00345270" w:rsidP="00E13C1F">
      <w:r>
        <w:separator/>
      </w:r>
    </w:p>
  </w:footnote>
  <w:footnote w:type="continuationSeparator" w:id="0">
    <w:p w:rsidR="00345270" w:rsidRDefault="00345270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520366" w:rsidTr="00E13C1F">
      <w:trPr>
        <w:trHeight w:val="284"/>
      </w:trPr>
      <w:tc>
        <w:tcPr>
          <w:tcW w:w="4244" w:type="dxa"/>
        </w:tcPr>
        <w:p w:rsidR="00520366" w:rsidRDefault="00520366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520366" w:rsidRDefault="00520366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520366" w:rsidRDefault="00520366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520366" w:rsidRDefault="005203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9F"/>
    <w:rsid w:val="00082C68"/>
    <w:rsid w:val="000A2B7F"/>
    <w:rsid w:val="002317D9"/>
    <w:rsid w:val="00235176"/>
    <w:rsid w:val="002466CD"/>
    <w:rsid w:val="002D6C8D"/>
    <w:rsid w:val="0031040C"/>
    <w:rsid w:val="00345270"/>
    <w:rsid w:val="00365805"/>
    <w:rsid w:val="003779F4"/>
    <w:rsid w:val="004709CA"/>
    <w:rsid w:val="00520366"/>
    <w:rsid w:val="007D78F3"/>
    <w:rsid w:val="0099084C"/>
    <w:rsid w:val="009F4DB5"/>
    <w:rsid w:val="00B53F10"/>
    <w:rsid w:val="00B609AC"/>
    <w:rsid w:val="00B758BB"/>
    <w:rsid w:val="00BF24B2"/>
    <w:rsid w:val="00C41B24"/>
    <w:rsid w:val="00C820BF"/>
    <w:rsid w:val="00E13C1F"/>
    <w:rsid w:val="00E4085D"/>
    <w:rsid w:val="00EA269F"/>
    <w:rsid w:val="00F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7A01"/>
  <w14:defaultImageDpi w14:val="32767"/>
  <w15:chartTrackingRefBased/>
  <w15:docId w15:val="{AF9E7F0F-D7E5-4C15-9ED0-F4B32E1F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37</TotalTime>
  <Pages>11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2019-11-29T23:27:00Z</dcterms:created>
  <dcterms:modified xsi:type="dcterms:W3CDTF">2019-11-30T00:04:00Z</dcterms:modified>
</cp:coreProperties>
</file>